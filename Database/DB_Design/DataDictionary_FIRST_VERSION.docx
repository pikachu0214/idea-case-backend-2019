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B151D" w14:textId="77777777" w:rsidR="005B0087" w:rsidRPr="00D659B4" w:rsidRDefault="00730CE7" w:rsidP="00E74FFE">
      <w:pPr>
        <w:pStyle w:val="Heading2"/>
        <w:rPr>
          <w:lang w:val="en-US"/>
        </w:rPr>
      </w:pPr>
      <w:bookmarkStart w:id="0" w:name="_Toc187740827"/>
      <w:bookmarkStart w:id="1" w:name="_Toc187741586"/>
      <w:bookmarkStart w:id="2" w:name="_Toc320482228"/>
      <w:r>
        <w:rPr>
          <w:lang w:val="en-US"/>
        </w:rPr>
        <w:t xml:space="preserve">Database design phase 2 </w:t>
      </w:r>
      <w:r w:rsidR="00A25D42">
        <w:rPr>
          <w:lang w:val="en-US"/>
        </w:rPr>
        <w:t>–</w:t>
      </w:r>
      <w:r>
        <w:rPr>
          <w:lang w:val="en-US"/>
        </w:rPr>
        <w:t xml:space="preserve"> </w:t>
      </w:r>
      <w:r w:rsidRPr="00D659B4">
        <w:rPr>
          <w:lang w:val="en-US"/>
        </w:rPr>
        <w:t>Logical</w:t>
      </w:r>
      <w:r w:rsidR="00A25D42" w:rsidRPr="00D659B4">
        <w:rPr>
          <w:lang w:val="en-US"/>
        </w:rPr>
        <w:t xml:space="preserve"> (and later Physical)</w:t>
      </w:r>
      <w:r w:rsidR="005B0087" w:rsidRPr="00D659B4">
        <w:rPr>
          <w:lang w:val="en-US"/>
        </w:rPr>
        <w:t xml:space="preserve"> Design</w:t>
      </w:r>
      <w:bookmarkEnd w:id="0"/>
      <w:bookmarkEnd w:id="1"/>
      <w:bookmarkEnd w:id="2"/>
    </w:p>
    <w:p w14:paraId="3AE5ABE3" w14:textId="77777777" w:rsidR="005B0087" w:rsidRDefault="005B0087" w:rsidP="005B0087">
      <w:pPr>
        <w:pStyle w:val="Heading3"/>
        <w:rPr>
          <w:lang w:val="en-US"/>
        </w:rPr>
      </w:pPr>
      <w:bookmarkStart w:id="3" w:name="_Toc320482230"/>
      <w:r w:rsidRPr="007411AB">
        <w:rPr>
          <w:lang w:val="en-US"/>
        </w:rPr>
        <w:t>Data Dictionary</w:t>
      </w:r>
      <w:bookmarkEnd w:id="3"/>
    </w:p>
    <w:p w14:paraId="17FFFFB4" w14:textId="77777777" w:rsidR="00F64F24" w:rsidRPr="0054063F" w:rsidRDefault="0005137C" w:rsidP="00C61887">
      <w:pPr>
        <w:rPr>
          <w:u w:val="single"/>
          <w:lang w:val="en-US"/>
        </w:rPr>
      </w:pPr>
      <w:bookmarkStart w:id="4" w:name="_Toc187740829"/>
      <w:bookmarkStart w:id="5" w:name="_Toc187741588"/>
      <w:r w:rsidRPr="0054063F">
        <w:rPr>
          <w:u w:val="single"/>
          <w:lang w:val="en-US"/>
        </w:rPr>
        <w:t>Table</w:t>
      </w:r>
      <w:r w:rsidR="00EA7F0C" w:rsidRPr="0054063F">
        <w:rPr>
          <w:u w:val="single"/>
          <w:lang w:val="en-US"/>
        </w:rPr>
        <w:t xml:space="preserve"> </w:t>
      </w:r>
      <w:r w:rsidR="00C61887" w:rsidRPr="0054063F">
        <w:rPr>
          <w:u w:val="single"/>
          <w:lang w:val="en-US"/>
        </w:rPr>
        <w:t>descriptions</w:t>
      </w:r>
    </w:p>
    <w:p w14:paraId="530166DE" w14:textId="77777777" w:rsidR="00F64F24" w:rsidRPr="007411AB" w:rsidRDefault="00F64F24" w:rsidP="00C61887">
      <w:pPr>
        <w:rPr>
          <w:lang w:val="en-US"/>
        </w:rPr>
      </w:pPr>
    </w:p>
    <w:tbl>
      <w:tblPr>
        <w:tblW w:w="1031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0"/>
        <w:gridCol w:w="2689"/>
        <w:gridCol w:w="1554"/>
        <w:gridCol w:w="2452"/>
        <w:gridCol w:w="863"/>
        <w:gridCol w:w="1275"/>
      </w:tblGrid>
      <w:tr w:rsidR="00C61887" w:rsidRPr="007411AB" w14:paraId="117D9C03" w14:textId="77777777" w:rsidTr="00C829AB">
        <w:trPr>
          <w:trHeight w:val="671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77D4419D" w14:textId="77777777" w:rsidR="00C61887" w:rsidRPr="007411AB" w:rsidRDefault="00745009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Table</w:t>
            </w:r>
            <w:r w:rsidR="00C61887"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name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24E6249D" w14:textId="77777777"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Description</w:t>
            </w:r>
          </w:p>
        </w:tc>
        <w:tc>
          <w:tcPr>
            <w:tcW w:w="15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2C176930" w14:textId="77777777"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Synonyms/Aliases</w:t>
            </w:r>
            <w:r w:rsidR="00D64941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 xml:space="preserve"> (to be avoided)</w:t>
            </w:r>
          </w:p>
        </w:tc>
        <w:tc>
          <w:tcPr>
            <w:tcW w:w="24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192B1B39" w14:textId="77777777" w:rsidR="00C61887" w:rsidRPr="007411AB" w:rsidRDefault="00F76335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Occurrence</w:t>
            </w:r>
          </w:p>
        </w:tc>
        <w:tc>
          <w:tcPr>
            <w:tcW w:w="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vAlign w:val="bottom"/>
          </w:tcPr>
          <w:p w14:paraId="25C029CF" w14:textId="77777777"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Medium /</w:t>
            </w: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br/>
              <w:t>Max amount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noWrap/>
            <w:vAlign w:val="bottom"/>
          </w:tcPr>
          <w:p w14:paraId="5810A458" w14:textId="77777777" w:rsidR="00C61887" w:rsidRPr="007411AB" w:rsidRDefault="00C61887" w:rsidP="00AD4D19">
            <w:pPr>
              <w:spacing w:after="0"/>
              <w:jc w:val="left"/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b/>
                <w:bCs/>
                <w:sz w:val="16"/>
                <w:szCs w:val="16"/>
                <w:lang w:val="en-US" w:eastAsia="zh-CN"/>
              </w:rPr>
              <w:t>Volatility</w:t>
            </w:r>
          </w:p>
        </w:tc>
      </w:tr>
      <w:tr w:rsidR="003F3D5A" w:rsidRPr="00D659B4" w14:paraId="305DC523" w14:textId="77777777" w:rsidTr="00C829AB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32077" w14:textId="5E631FB4" w:rsidR="003F3D5A" w:rsidRPr="002475F9" w:rsidRDefault="00D659B4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Category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1F57" w14:textId="14917F55" w:rsidR="003F3D5A" w:rsidRPr="002475F9" w:rsidRDefault="00D659B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Container for ideas that share the same scope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2997" w14:textId="2B6179E9" w:rsidR="003F3D5A" w:rsidRPr="002475F9" w:rsidRDefault="00667E3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Type, domain, scope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6FA7" w14:textId="558EB7FC" w:rsidR="003F3D5A" w:rsidRPr="002475F9" w:rsidRDefault="00667E3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whenever needed by an idea that does not fit into an existing Category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C45CB" w14:textId="07B645D2" w:rsidR="003F3D5A" w:rsidRPr="002475F9" w:rsidRDefault="00667E34" w:rsidP="00FD5001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1/100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E346B" w14:textId="5A84F6B8" w:rsidR="003F3D5A" w:rsidRPr="002475F9" w:rsidRDefault="00C829AB" w:rsidP="003F3D5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Low</w:t>
            </w:r>
          </w:p>
        </w:tc>
      </w:tr>
      <w:tr w:rsidR="003F3D5A" w:rsidRPr="00667E34" w14:paraId="1AAA74F4" w14:textId="77777777" w:rsidTr="00C829AB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0A882" w14:textId="6A56CEE6" w:rsidR="003F3D5A" w:rsidRPr="002475F9" w:rsidRDefault="00D659B4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Idea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D4011" w14:textId="4299F578" w:rsidR="003F3D5A" w:rsidRPr="002475F9" w:rsidRDefault="00667E3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Suggestion made by one or more members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FB8E6" w14:textId="7C9170DE" w:rsidR="003F3D5A" w:rsidRPr="002475F9" w:rsidRDefault="00667E3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 xml:space="preserve">Suggestion, 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188A" w14:textId="1377F8D3" w:rsidR="003F3D5A" w:rsidRPr="002475F9" w:rsidRDefault="00667E3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Added when one or more members suggests an idea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B1676" w14:textId="69056B21" w:rsidR="003F3D5A" w:rsidRPr="002475F9" w:rsidRDefault="00667E34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0/5000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8CC7" w14:textId="41C70BE1" w:rsidR="003F3D5A" w:rsidRPr="002475F9" w:rsidRDefault="00C829AB" w:rsidP="00E413A9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High</w:t>
            </w:r>
          </w:p>
        </w:tc>
      </w:tr>
      <w:tr w:rsidR="00194EB5" w:rsidRPr="00667E34" w14:paraId="1D42E9E2" w14:textId="77777777" w:rsidTr="00C829AB">
        <w:trPr>
          <w:trHeight w:val="112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57322" w14:textId="0CEF4D5D" w:rsidR="00194EB5" w:rsidRPr="002475F9" w:rsidRDefault="00D659B4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Member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A590" w14:textId="02C2BE8D" w:rsidR="00194EB5" w:rsidRPr="002475F9" w:rsidRDefault="00667E34" w:rsidP="00323DD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Person with authority to add ideas and make comments, (adding categories?)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2405C" w14:textId="7390776C" w:rsidR="00194EB5" w:rsidRPr="0013247D" w:rsidRDefault="00667E34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Participant, User</w:t>
            </w:r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BC1FF" w14:textId="2C14B718" w:rsidR="00194EB5" w:rsidRPr="00FC43B9" w:rsidRDefault="00667E34" w:rsidP="00323DDA">
            <w:pPr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Added by signing up or by admins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0C70" w14:textId="434E20FD" w:rsidR="00194EB5" w:rsidRPr="00667E34" w:rsidRDefault="00667E34" w:rsidP="00194EB5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0/1000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FCC07" w14:textId="73490B19" w:rsidR="00194EB5" w:rsidRPr="00667E34" w:rsidRDefault="00C829AB" w:rsidP="00194EB5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Low</w:t>
            </w:r>
          </w:p>
        </w:tc>
      </w:tr>
      <w:tr w:rsidR="00D659B4" w:rsidRPr="007411AB" w14:paraId="4552EA98" w14:textId="77777777" w:rsidTr="00C829AB">
        <w:trPr>
          <w:trHeight w:val="112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1784D" w14:textId="7E3AD379" w:rsidR="00D659B4" w:rsidRDefault="00D659B4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Comment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121BA" w14:textId="2A4A2ECC" w:rsidR="00D659B4" w:rsidRPr="002475F9" w:rsidRDefault="00C829AB" w:rsidP="00323DDA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Member input regarding a certain idea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7AADE" w14:textId="05639113" w:rsidR="00D659B4" w:rsidRPr="0013247D" w:rsidRDefault="00C829AB" w:rsidP="00194EB5">
            <w:pPr>
              <w:spacing w:after="0"/>
              <w:jc w:val="left"/>
              <w:rPr>
                <w:rFonts w:cs="Arial"/>
                <w:sz w:val="20"/>
                <w:szCs w:val="20"/>
                <w:lang w:val="en-US" w:eastAsia="zh-CN"/>
              </w:rPr>
            </w:pPr>
            <w:r>
              <w:rPr>
                <w:rFonts w:cs="Arial"/>
                <w:sz w:val="20"/>
                <w:szCs w:val="20"/>
                <w:lang w:val="en-US" w:eastAsia="zh-CN"/>
              </w:rPr>
              <w:t>Post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FFBC" w14:textId="1FE33034" w:rsidR="00D659B4" w:rsidRPr="00FC43B9" w:rsidRDefault="00C829AB" w:rsidP="00323DDA">
            <w:pPr>
              <w:jc w:val="left"/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Added by members to ideas they are interested in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99727" w14:textId="18DCC0BA" w:rsidR="00D659B4" w:rsidRPr="00C829AB" w:rsidRDefault="00C829AB" w:rsidP="00194EB5">
            <w:pPr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0/10000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8946E" w14:textId="354614EC" w:rsidR="00D659B4" w:rsidRDefault="00C829AB" w:rsidP="00194EB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</w:tr>
    </w:tbl>
    <w:p w14:paraId="2B134591" w14:textId="77777777" w:rsidR="0054063F" w:rsidRDefault="00C61887" w:rsidP="00C61887">
      <w:pPr>
        <w:pStyle w:val="Caption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8E29C5">
        <w:rPr>
          <w:lang w:val="en-US"/>
        </w:rPr>
        <w:t>Table</w:t>
      </w:r>
      <w:r w:rsidRPr="007411AB">
        <w:rPr>
          <w:lang w:val="en-US"/>
        </w:rPr>
        <w:t xml:space="preserve"> descriptions</w:t>
      </w:r>
      <w:r w:rsidR="0005137C">
        <w:rPr>
          <w:lang w:val="en-US"/>
        </w:rPr>
        <w:t>.</w:t>
      </w:r>
    </w:p>
    <w:p w14:paraId="1D608393" w14:textId="77777777" w:rsidR="0054063F" w:rsidRDefault="0054063F" w:rsidP="0054063F">
      <w:pPr>
        <w:rPr>
          <w:sz w:val="20"/>
          <w:szCs w:val="20"/>
          <w:lang w:val="en-US"/>
        </w:rPr>
      </w:pPr>
      <w:r>
        <w:rPr>
          <w:lang w:val="en-US"/>
        </w:rPr>
        <w:br w:type="page"/>
      </w:r>
    </w:p>
    <w:p w14:paraId="1AA46536" w14:textId="77777777" w:rsidR="00C61887" w:rsidRPr="007411AB" w:rsidRDefault="00C61887" w:rsidP="00C61887">
      <w:pPr>
        <w:pStyle w:val="Caption"/>
        <w:rPr>
          <w:lang w:val="en-US"/>
        </w:rPr>
      </w:pPr>
    </w:p>
    <w:p w14:paraId="2FCB950C" w14:textId="77B63AA5" w:rsidR="00C61887" w:rsidRPr="00836E41" w:rsidRDefault="00B34824" w:rsidP="00C61887">
      <w:pPr>
        <w:pStyle w:val="List"/>
        <w:tabs>
          <w:tab w:val="num" w:pos="2160"/>
        </w:tabs>
        <w:spacing w:after="0"/>
        <w:rPr>
          <w:sz w:val="18"/>
          <w:szCs w:val="18"/>
          <w:lang w:val="en-US"/>
        </w:rPr>
      </w:pPr>
      <w:r w:rsidRPr="00836E41">
        <w:rPr>
          <w:sz w:val="18"/>
          <w:szCs w:val="18"/>
          <w:u w:val="single"/>
          <w:lang w:val="en-US"/>
        </w:rPr>
        <w:t xml:space="preserve">Column </w:t>
      </w:r>
      <w:r w:rsidR="004D24EC" w:rsidRPr="00836E41">
        <w:rPr>
          <w:sz w:val="18"/>
          <w:szCs w:val="18"/>
          <w:u w:val="single"/>
          <w:lang w:val="en-US"/>
        </w:rPr>
        <w:t>descriptions</w:t>
      </w:r>
      <w:r w:rsidR="008B1E81" w:rsidRPr="00836E41">
        <w:rPr>
          <w:sz w:val="18"/>
          <w:szCs w:val="18"/>
          <w:lang w:val="en-US"/>
        </w:rPr>
        <w:t xml:space="preserve"> with the data types of the chosen</w:t>
      </w:r>
      <w:r w:rsidR="00535725" w:rsidRPr="00836E41">
        <w:rPr>
          <w:sz w:val="18"/>
          <w:szCs w:val="18"/>
          <w:lang w:val="en-US"/>
        </w:rPr>
        <w:t xml:space="preserve"> technical storage</w:t>
      </w:r>
      <w:r w:rsidR="008B1E81" w:rsidRPr="00836E41">
        <w:rPr>
          <w:sz w:val="18"/>
          <w:szCs w:val="18"/>
          <w:lang w:val="en-US"/>
        </w:rPr>
        <w:t xml:space="preserve"> (</w:t>
      </w:r>
      <w:r w:rsidR="00F76335" w:rsidRPr="00836E41">
        <w:rPr>
          <w:sz w:val="18"/>
          <w:szCs w:val="18"/>
          <w:lang w:val="en-US"/>
        </w:rPr>
        <w:t>Relational</w:t>
      </w:r>
      <w:r w:rsidR="00535725" w:rsidRPr="00836E41">
        <w:rPr>
          <w:sz w:val="18"/>
          <w:szCs w:val="18"/>
          <w:lang w:val="en-US"/>
        </w:rPr>
        <w:t xml:space="preserve"> Database, </w:t>
      </w:r>
      <w:r w:rsidR="00C829AB" w:rsidRPr="00836E41">
        <w:rPr>
          <w:sz w:val="18"/>
          <w:szCs w:val="18"/>
          <w:lang w:val="en-US"/>
        </w:rPr>
        <w:t>MariaDB</w:t>
      </w:r>
      <w:r w:rsidR="00836E41" w:rsidRPr="00836E41">
        <w:rPr>
          <w:sz w:val="18"/>
          <w:szCs w:val="18"/>
          <w:lang w:val="en-US"/>
        </w:rPr>
        <w:t xml:space="preserve"> </w:t>
      </w:r>
      <w:r w:rsidR="008B1E81" w:rsidRPr="00836E41">
        <w:rPr>
          <w:sz w:val="18"/>
          <w:szCs w:val="18"/>
          <w:lang w:val="en-US"/>
        </w:rPr>
        <w:t>Database)</w:t>
      </w:r>
      <w:r w:rsidR="00C61887" w:rsidRPr="00836E41">
        <w:rPr>
          <w:sz w:val="18"/>
          <w:szCs w:val="18"/>
          <w:lang w:val="en-US"/>
        </w:rPr>
        <w:t>:</w:t>
      </w:r>
    </w:p>
    <w:tbl>
      <w:tblPr>
        <w:tblW w:w="10285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0"/>
        <w:gridCol w:w="1417"/>
        <w:gridCol w:w="1843"/>
        <w:gridCol w:w="1417"/>
        <w:gridCol w:w="1134"/>
        <w:gridCol w:w="1054"/>
        <w:gridCol w:w="1850"/>
      </w:tblGrid>
      <w:tr w:rsidR="00FC43B9" w:rsidRPr="007411AB" w14:paraId="592D6416" w14:textId="77777777" w:rsidTr="00C47695">
        <w:trPr>
          <w:trHeight w:val="88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14:paraId="3021AB54" w14:textId="77777777"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Table</w:t>
            </w:r>
            <w:r w:rsidR="00FC43B9" w:rsidRPr="00FC43B9">
              <w:rPr>
                <w:rFonts w:cs="Arial"/>
                <w:b/>
                <w:bCs/>
                <w:sz w:val="16"/>
                <w:szCs w:val="16"/>
              </w:rPr>
              <w:t xml:space="preserve"> name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14:paraId="16B67150" w14:textId="77777777" w:rsidR="00FC43B9" w:rsidRPr="00FC43B9" w:rsidRDefault="00745009">
            <w:pPr>
              <w:rPr>
                <w:rFonts w:cs="Arial"/>
                <w:b/>
                <w:bCs/>
                <w:sz w:val="16"/>
                <w:szCs w:val="16"/>
              </w:rPr>
            </w:pPr>
            <w:r>
              <w:rPr>
                <w:rFonts w:cs="Arial"/>
                <w:b/>
                <w:bCs/>
                <w:sz w:val="16"/>
                <w:szCs w:val="16"/>
              </w:rPr>
              <w:t>Column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CC99"/>
            <w:vAlign w:val="center"/>
          </w:tcPr>
          <w:p w14:paraId="7025BB96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14:paraId="729A6C2A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Data type and Length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14:paraId="29347F12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NULL / UNIQUE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CC99"/>
            <w:vAlign w:val="center"/>
          </w:tcPr>
          <w:p w14:paraId="5DFB9A19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Primary/Alternate key</w:t>
            </w:r>
          </w:p>
        </w:tc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CC99"/>
            <w:vAlign w:val="center"/>
          </w:tcPr>
          <w:p w14:paraId="185392A4" w14:textId="77777777" w:rsidR="00FC43B9" w:rsidRPr="00FC43B9" w:rsidRDefault="00FC43B9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FC43B9">
              <w:rPr>
                <w:rFonts w:cs="Arial"/>
                <w:b/>
                <w:bCs/>
                <w:sz w:val="16"/>
                <w:szCs w:val="16"/>
              </w:rPr>
              <w:t>Special value domain?</w:t>
            </w:r>
          </w:p>
        </w:tc>
      </w:tr>
      <w:tr w:rsidR="00FC43B9" w:rsidRPr="007411AB" w14:paraId="593A3D9D" w14:textId="77777777" w:rsidTr="00C47695">
        <w:trPr>
          <w:trHeight w:val="22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76E9" w14:textId="57D1D3F5" w:rsidR="00FC43B9" w:rsidRPr="00FC43B9" w:rsidRDefault="00C829A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8F9717" w14:textId="77777777" w:rsidR="00FC43B9" w:rsidRPr="00FC43B9" w:rsidRDefault="004155C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5461" w14:textId="3C238647" w:rsidR="00FC43B9" w:rsidRPr="00FC43B9" w:rsidRDefault="00323DDA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</w:t>
            </w:r>
            <w:r w:rsidR="00C829AB"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5CD01" w14:textId="77777777" w:rsidR="00FC43B9" w:rsidRPr="00FC43B9" w:rsidRDefault="004668CA" w:rsidP="004668C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668F2" w14:textId="179F2A09" w:rsidR="00FC43B9" w:rsidRPr="00FC43B9" w:rsidRDefault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CDA0" w14:textId="36E0A520" w:rsidR="00FC43B9" w:rsidRPr="00FC43B9" w:rsidRDefault="00C829A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(surrogate key)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1586D" w14:textId="098FA0E0" w:rsidR="00FC43B9" w:rsidRPr="00FC43B9" w:rsidRDefault="00C829AB" w:rsidP="008433EE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1-</w:t>
            </w:r>
            <w:r w:rsidR="00C47695">
              <w:rPr>
                <w:rFonts w:cs="Arial"/>
                <w:sz w:val="16"/>
                <w:szCs w:val="16"/>
              </w:rPr>
              <w:t>99</w:t>
            </w:r>
            <w:r>
              <w:rPr>
                <w:rFonts w:cs="Arial"/>
                <w:sz w:val="16"/>
                <w:szCs w:val="16"/>
              </w:rPr>
              <w:t xml:space="preserve"> AUTOINCREMENT</w:t>
            </w:r>
          </w:p>
        </w:tc>
      </w:tr>
      <w:tr w:rsidR="00CE03A8" w:rsidRPr="007411AB" w14:paraId="1E5F46BF" w14:textId="77777777" w:rsidTr="00C47695">
        <w:trPr>
          <w:trHeight w:val="483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9F28" w14:textId="330AA700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988351" w14:textId="40692312" w:rsidR="00CE03A8" w:rsidRPr="00323DDA" w:rsidRDefault="00C829AB" w:rsidP="00323DD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2A6B4" w14:textId="15BC9001" w:rsidR="00CE03A8" w:rsidRPr="002475F9" w:rsidRDefault="00C829AB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Unique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E6A3" w14:textId="5F5CB9CF" w:rsidR="00CE03A8" w:rsidRPr="00FC43B9" w:rsidRDefault="00C829AB" w:rsidP="00B64B8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</w:t>
            </w:r>
            <w:r w:rsidR="003E5C42">
              <w:rPr>
                <w:rFonts w:cs="Arial"/>
                <w:sz w:val="16"/>
                <w:szCs w:val="16"/>
              </w:rPr>
              <w:t>320</w:t>
            </w:r>
            <w:r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CB3E" w14:textId="69A0A959" w:rsidR="00CE03A8" w:rsidRPr="00FC43B9" w:rsidRDefault="00C829A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NULL/</w:t>
            </w:r>
            <w:r w:rsidR="00C47695">
              <w:rPr>
                <w:rFonts w:cs="Arial"/>
                <w:sz w:val="16"/>
                <w:szCs w:val="16"/>
              </w:rPr>
              <w:t xml:space="preserve"> UNIQUE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D3B3" w14:textId="26040129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ALTERNATE KEY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D4737D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7FF428B2" w14:textId="77777777" w:rsidTr="00C47695">
        <w:trPr>
          <w:trHeight w:val="483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DA0A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9E8482" w14:textId="5B9AB94F" w:rsidR="00CE03A8" w:rsidRPr="00323DDA" w:rsidRDefault="00C47695" w:rsidP="00323DD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E1EA8" w14:textId="775AA6A6" w:rsidR="00CE03A8" w:rsidRPr="002475F9" w:rsidRDefault="00C47695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Description of the category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AEC0D" w14:textId="357AC5A9" w:rsidR="00CE03A8" w:rsidRPr="00FC43B9" w:rsidRDefault="00C47695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VARCHAR(20000)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E5A1B" w14:textId="0989137E" w:rsidR="00CE03A8" w:rsidRPr="00FC43B9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39E2B" w14:textId="3F69F291" w:rsidR="00CE03A8" w:rsidRPr="00FC43B9" w:rsidRDefault="00C47695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A7A1B9" w14:textId="77777777" w:rsidR="00CE03A8" w:rsidRPr="00FC43B9" w:rsidRDefault="00CE03A8" w:rsidP="00E413A9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26B70F9D" w14:textId="77777777" w:rsidTr="00C47695">
        <w:trPr>
          <w:trHeight w:val="40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A237B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C01866" w14:textId="7F67A1E5" w:rsidR="00CE03A8" w:rsidRPr="00323DDA" w:rsidRDefault="00C47695" w:rsidP="00323DD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burgetLimit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DE6B" w14:textId="766808A4" w:rsidR="00CE03A8" w:rsidRPr="002475F9" w:rsidRDefault="00C47695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Maximum budget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6EC8" w14:textId="74F577DB" w:rsidR="00CE03A8" w:rsidRPr="00FC43B9" w:rsidRDefault="00C47695" w:rsidP="00B64B8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DECIMAL(19, 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7EC8A" w14:textId="18345310" w:rsidR="00CE03A8" w:rsidRPr="00FC43B9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239B" w14:textId="328BA7AC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4B0FF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59405450" w14:textId="77777777" w:rsidTr="00C47695">
        <w:trPr>
          <w:trHeight w:val="324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BFDE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738C94" w14:textId="7D979F55" w:rsidR="00CE03A8" w:rsidRPr="00323DDA" w:rsidRDefault="00C47695" w:rsidP="00323DD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isActive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D6F1" w14:textId="3A158EFC" w:rsidR="00CE03A8" w:rsidRPr="002475F9" w:rsidRDefault="00C47695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Visibility?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6B8D6" w14:textId="18538679" w:rsidR="00CE03A8" w:rsidRPr="00FC43B9" w:rsidRDefault="003C5B24" w:rsidP="00B632E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DC90E" w14:textId="4B0CBB87" w:rsidR="00CE03A8" w:rsidRPr="00FC43B9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D35C" w14:textId="1523D445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774FE2" w14:textId="642DE2C9" w:rsidR="00CE03A8" w:rsidRPr="0013247D" w:rsidRDefault="00C47695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Default </w:t>
            </w:r>
            <w:r w:rsidR="009353D0">
              <w:rPr>
                <w:rFonts w:cs="Arial"/>
                <w:sz w:val="16"/>
                <w:szCs w:val="16"/>
                <w:lang w:val="en-US"/>
              </w:rPr>
              <w:t>= FALSE</w:t>
            </w:r>
          </w:p>
        </w:tc>
      </w:tr>
      <w:tr w:rsidR="00CE03A8" w:rsidRPr="007411AB" w14:paraId="1C14737F" w14:textId="77777777" w:rsidTr="00C47695">
        <w:trPr>
          <w:trHeight w:val="225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7CDC4F5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4C099F14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2828A553" w14:textId="77777777" w:rsidR="00CE03A8" w:rsidRPr="00FC43B9" w:rsidRDefault="00CE03A8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A5B1993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3F0EDA0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CD8E911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08721822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CE03A8" w:rsidRPr="007411AB" w14:paraId="27C4DCD4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89E1" w14:textId="337A4901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Member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79662A" w14:textId="77777777" w:rsidR="00CE03A8" w:rsidRPr="00FC43B9" w:rsidRDefault="00D6494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1228A" w14:textId="6B0674B1" w:rsidR="00CE03A8" w:rsidRPr="00FC43B9" w:rsidRDefault="00CE03A8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 xml:space="preserve"> </w:t>
            </w:r>
            <w:r w:rsidR="00C47695"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6D455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CB6AB" w14:textId="3EB6E8C9" w:rsidR="00CE03A8" w:rsidRPr="00C47695" w:rsidRDefault="00977B5A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8647" w14:textId="1C9742B9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(surrogate key)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4288F" w14:textId="7F757B47" w:rsidR="00CE03A8" w:rsidRPr="00FC43B9" w:rsidRDefault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101</w:t>
            </w:r>
            <w:r w:rsidR="00C47695">
              <w:rPr>
                <w:rFonts w:cs="Arial"/>
                <w:sz w:val="16"/>
                <w:szCs w:val="16"/>
              </w:rPr>
              <w:t>-999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="00C47695">
              <w:rPr>
                <w:rFonts w:cs="Arial"/>
                <w:sz w:val="16"/>
                <w:szCs w:val="16"/>
              </w:rPr>
              <w:t>AUTOINCREMENT</w:t>
            </w:r>
          </w:p>
        </w:tc>
      </w:tr>
      <w:tr w:rsidR="00CE03A8" w:rsidRPr="007411AB" w14:paraId="0D91C036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73A0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58AD52" w14:textId="01DA8C10" w:rsidR="00CE03A8" w:rsidRPr="00B64B8F" w:rsidRDefault="00C47695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firstName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E07B8" w14:textId="222D6C71" w:rsidR="00CE03A8" w:rsidRPr="002475F9" w:rsidRDefault="00C47695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Member</w:t>
            </w:r>
            <w:r w:rsidR="003E5C42">
              <w:rPr>
                <w:rFonts w:cs="Arial"/>
                <w:sz w:val="18"/>
                <w:szCs w:val="18"/>
                <w:lang w:val="en-US" w:eastAsia="zh-CN"/>
              </w:rPr>
              <w:t>’</w:t>
            </w:r>
            <w:r>
              <w:rPr>
                <w:rFonts w:cs="Arial"/>
                <w:sz w:val="18"/>
                <w:szCs w:val="18"/>
                <w:lang w:val="en-US" w:eastAsia="zh-CN"/>
              </w:rPr>
              <w:t>s first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AEB06" w14:textId="60C8B03F" w:rsidR="00CE03A8" w:rsidRPr="00FC43B9" w:rsidRDefault="00C47695" w:rsidP="00B64B8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FC19" w14:textId="31A6C758" w:rsidR="00CE03A8" w:rsidRPr="00FC43B9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250C1" w14:textId="6995AA5C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0D7C1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36D6D83A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9AD4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4B8E3C" w14:textId="6558DC95" w:rsidR="00CE03A8" w:rsidRPr="00B64B8F" w:rsidRDefault="00C47695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lastName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C57C2" w14:textId="435A365D" w:rsidR="00CE03A8" w:rsidRPr="002475F9" w:rsidRDefault="00C47695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Member</w:t>
            </w:r>
            <w:r w:rsidR="003E5C42">
              <w:rPr>
                <w:rFonts w:cs="Arial"/>
                <w:sz w:val="18"/>
                <w:szCs w:val="18"/>
                <w:lang w:val="en-US" w:eastAsia="zh-CN"/>
              </w:rPr>
              <w:t>’</w:t>
            </w:r>
            <w:r>
              <w:rPr>
                <w:rFonts w:cs="Arial"/>
                <w:sz w:val="18"/>
                <w:szCs w:val="18"/>
                <w:lang w:val="en-US" w:eastAsia="zh-CN"/>
              </w:rPr>
              <w:t>s 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7DA7" w14:textId="5E312831" w:rsidR="00CE03A8" w:rsidRPr="00FC43B9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430C8" w14:textId="38AB9FA3" w:rsidR="00CE03A8" w:rsidRDefault="00C47695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03C94" w14:textId="2DB58688" w:rsidR="00CE03A8" w:rsidRDefault="00C4769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90BE06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CE03A8" w:rsidRPr="007411AB" w14:paraId="3BC05DAE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2000F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393B3A" w14:textId="4C8DF27E" w:rsidR="00CE03A8" w:rsidRPr="00B64B8F" w:rsidRDefault="00C47695" w:rsidP="00E413A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222F8" w14:textId="1CF906BA" w:rsidR="00CE03A8" w:rsidRPr="002475F9" w:rsidRDefault="003E5C42" w:rsidP="00E413A9">
            <w:pPr>
              <w:spacing w:after="0"/>
              <w:jc w:val="left"/>
              <w:rPr>
                <w:rFonts w:cs="Arial"/>
                <w:sz w:val="18"/>
                <w:szCs w:val="18"/>
                <w:lang w:val="en-US" w:eastAsia="zh-CN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Member’s email address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6A85" w14:textId="659ED02B" w:rsidR="00CE03A8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VARCHAR(320)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755C4" w14:textId="72E264D7" w:rsidR="00CE03A8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NOT NULL/ </w:t>
            </w:r>
            <w:r w:rsidR="001A3364">
              <w:rPr>
                <w:rFonts w:cs="Arial"/>
                <w:sz w:val="16"/>
                <w:szCs w:val="16"/>
              </w:rPr>
              <w:t>UNIQUE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3E29" w14:textId="356E59F9" w:rsidR="00CE03A8" w:rsidRDefault="004E23A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AK?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576B69" w14:textId="77777777" w:rsidR="00CE03A8" w:rsidRPr="00FC43B9" w:rsidRDefault="00CE03A8">
            <w:pPr>
              <w:rPr>
                <w:rFonts w:cs="Arial"/>
                <w:sz w:val="16"/>
                <w:szCs w:val="16"/>
              </w:rPr>
            </w:pPr>
          </w:p>
        </w:tc>
      </w:tr>
      <w:tr w:rsidR="001C6191" w:rsidRPr="007411AB" w14:paraId="4ADAD2F5" w14:textId="77777777" w:rsidTr="00C47695">
        <w:trPr>
          <w:trHeight w:val="337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FB37EF1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4419A424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26BAC296" w14:textId="77777777" w:rsidR="001C6191" w:rsidRPr="00FC43B9" w:rsidRDefault="001C6191" w:rsidP="00DD2F75">
            <w:pPr>
              <w:jc w:val="left"/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65C7AF3C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89A7A39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94FA5FD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1F9FA71D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  <w:r w:rsidRPr="00FC43B9">
              <w:rPr>
                <w:rFonts w:cs="Arial"/>
                <w:sz w:val="16"/>
                <w:szCs w:val="16"/>
              </w:rPr>
              <w:t> </w:t>
            </w:r>
          </w:p>
        </w:tc>
      </w:tr>
      <w:tr w:rsidR="001C6191" w:rsidRPr="007411AB" w14:paraId="086DF7B9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BEF86" w14:textId="036F8191" w:rsidR="001C6191" w:rsidRPr="00FC43B9" w:rsidRDefault="003E5C42" w:rsidP="00E71799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0BE72" w14:textId="56B7A895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024A" w14:textId="6E5A0946" w:rsidR="001C6191" w:rsidRPr="00FC43B9" w:rsidRDefault="003E5C42" w:rsidP="00DD2F75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 identifier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B9C9" w14:textId="3358BA74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INTEGER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12E2" w14:textId="0DB3C67E" w:rsidR="001C6191" w:rsidRPr="00FC43B9" w:rsidRDefault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PK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5126" w14:textId="5685AF64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PRIMARY KEY (surrogate key)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121E" w14:textId="5E4213B9" w:rsidR="001C6191" w:rsidRPr="00FC43B9" w:rsidRDefault="003E5C42" w:rsidP="00977B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  <w:r w:rsidR="00977B5A">
              <w:rPr>
                <w:rFonts w:cs="Arial"/>
                <w:sz w:val="16"/>
                <w:szCs w:val="16"/>
              </w:rPr>
              <w:t>1-9</w:t>
            </w:r>
            <w:r>
              <w:rPr>
                <w:rFonts w:cs="Arial"/>
                <w:sz w:val="16"/>
                <w:szCs w:val="16"/>
              </w:rPr>
              <w:t>999 AUTOINCREMENT</w:t>
            </w:r>
          </w:p>
        </w:tc>
      </w:tr>
      <w:tr w:rsidR="001C6191" w:rsidRPr="007411AB" w14:paraId="172C6F97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1A1E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87EDA8" w14:textId="76157D5A" w:rsidR="001C6191" w:rsidRPr="00FC43B9" w:rsidRDefault="003E5C42" w:rsidP="001C619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name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50A24" w14:textId="116D3DE4" w:rsidR="001C6191" w:rsidRPr="00FC43B9" w:rsidRDefault="003E5C42" w:rsidP="00FD5001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Idea’s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E530" w14:textId="580D5A38" w:rsidR="001C6191" w:rsidRPr="00FC43B9" w:rsidRDefault="003E5C42" w:rsidP="001C6191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VARCHAR(320)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F41AD" w14:textId="0D214236" w:rsidR="001C6191" w:rsidRPr="00FC43B9" w:rsidRDefault="003E5C42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NOT NULL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73827" w14:textId="3792EAC2" w:rsidR="001C6191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213C0" w14:textId="77777777" w:rsidR="001C6191" w:rsidRPr="00FC43B9" w:rsidRDefault="001C6191">
            <w:pPr>
              <w:rPr>
                <w:rFonts w:cs="Arial"/>
                <w:sz w:val="16"/>
                <w:szCs w:val="16"/>
              </w:rPr>
            </w:pPr>
          </w:p>
        </w:tc>
      </w:tr>
      <w:tr w:rsidR="00D42F3E" w:rsidRPr="007411AB" w14:paraId="6EB23D74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1A83C" w14:textId="77777777" w:rsidR="00D42F3E" w:rsidRPr="00FC43B9" w:rsidRDefault="00D42F3E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5FB801" w14:textId="4CE0658C" w:rsidR="00D42F3E" w:rsidRPr="00991B74" w:rsidRDefault="003E5C42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description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2A64D" w14:textId="5BF92684" w:rsidR="00D42F3E" w:rsidRPr="0013247D" w:rsidRDefault="003E5C42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Description of the idea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2AAB1" w14:textId="40517364" w:rsidR="00D42F3E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VARCHAR(20000)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B3686" w14:textId="2D524C8B" w:rsidR="00D42F3E" w:rsidRPr="00FC43B9" w:rsidRDefault="003E5C42" w:rsidP="00E7057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NOT NULL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6D93" w14:textId="725B1F01" w:rsidR="00D42F3E" w:rsidRPr="00FC43B9" w:rsidRDefault="003E5C4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37166" w14:textId="77777777" w:rsidR="00D42F3E" w:rsidRPr="0013247D" w:rsidRDefault="00D42F3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42F3E" w:rsidRPr="003E5C42" w14:paraId="082603BF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C7E75" w14:textId="77777777" w:rsidR="00D42F3E" w:rsidRPr="0013247D" w:rsidRDefault="00D42F3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BC16F5" w14:textId="15E5BBFD" w:rsidR="00D42F3E" w:rsidRPr="00991B74" w:rsidRDefault="003E5C42" w:rsidP="00E413A9">
            <w:pPr>
              <w:spacing w:after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categoryId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9A7A5" w14:textId="6E436A19" w:rsidR="00D42F3E" w:rsidRPr="0013247D" w:rsidRDefault="003E5C42" w:rsidP="00E413A9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The id of the category this idea belongs 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13B7C" w14:textId="655D3276" w:rsidR="00D42F3E" w:rsidRPr="003E5C42" w:rsidRDefault="00977B5A" w:rsidP="00FD500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=&gt;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3D605" w14:textId="1AFA7910" w:rsidR="00D42F3E" w:rsidRPr="003E5C42" w:rsidRDefault="00977B5A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4CB8" w14:textId="7FC853AD" w:rsidR="00D42F3E" w:rsidRPr="003E5C42" w:rsidRDefault="00850334" w:rsidP="00FD500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FOREIGN KEY =&gt; Category(id)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9EC95" w14:textId="77777777" w:rsidR="00D42F3E" w:rsidRPr="003E5C42" w:rsidRDefault="00D42F3E" w:rsidP="00FD500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850334" w:rsidRPr="003E5C42" w14:paraId="60AF0AA8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A745A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FE82DA" w14:textId="54FD1881" w:rsidR="00850334" w:rsidRPr="003E5C42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budget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EBD15" w14:textId="3442D2B0" w:rsidR="00850334" w:rsidRPr="003E5C42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Suggested budget for the idea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8D14D" w14:textId="7167CF6F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DECIMAL(19, 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26EC9" w14:textId="01F73C0A" w:rsidR="00850334" w:rsidRPr="003E5C42" w:rsidRDefault="00850334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D995" w14:textId="11417B9F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67E453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850334" w:rsidRPr="003E5C42" w14:paraId="1F295954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CC50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2E783" w14:textId="50991668" w:rsidR="00850334" w:rsidRPr="003E5C42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readyForComments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86D3F" w14:textId="4747E62D" w:rsidR="00850334" w:rsidRPr="0013247D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8"/>
                <w:szCs w:val="18"/>
                <w:lang w:val="en-US" w:eastAsia="zh-CN"/>
              </w:rPr>
              <w:t>Visibility?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3EFDD" w14:textId="2F4E1BFE" w:rsidR="00850334" w:rsidRPr="003E5C42" w:rsidRDefault="00747B52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5D34A" w14:textId="5D854031" w:rsidR="00850334" w:rsidRPr="003E5C42" w:rsidRDefault="00977B5A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7AE33" w14:textId="59244692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2BF14" w14:textId="4CB21F92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Default = </w:t>
            </w:r>
            <w:r w:rsidR="001A336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</w:tr>
      <w:tr w:rsidR="00850334" w:rsidRPr="003E5C42" w14:paraId="1CE5BED7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4B70C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FEFE6F" w14:textId="1ECBBDF5" w:rsidR="00850334" w:rsidRPr="003E5C42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peopleNeeded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3AF34" w14:textId="50B61DCE" w:rsidR="00850334" w:rsidRPr="0013247D" w:rsidRDefault="00850334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How many people are needed for this idea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557A6" w14:textId="5213CFD8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SMALLINT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B95" w14:textId="0E0E2A22" w:rsidR="00850334" w:rsidRPr="003E5C42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672FD" w14:textId="20C04627" w:rsidR="00850334" w:rsidRPr="003E5C42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64A85" w14:textId="77777777" w:rsidR="00850334" w:rsidRPr="003E5C42" w:rsidRDefault="00850334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E156B8" w:rsidRPr="003E5C42" w14:paraId="44F0C77F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39AF3" w14:textId="77777777" w:rsidR="00E156B8" w:rsidRPr="003E5C42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CC038A" w14:textId="28C54E43" w:rsidR="00E156B8" w:rsidRDefault="00E156B8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creationDate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0A5DE" w14:textId="16676E52" w:rsidR="00E156B8" w:rsidRDefault="00E156B8" w:rsidP="00850334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When the idea was created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133D" w14:textId="36E42F65" w:rsidR="00E156B8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6B99D" w14:textId="215A2641" w:rsidR="00E156B8" w:rsidRPr="00E156B8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BAD8E" w14:textId="3B8731FA" w:rsidR="00E156B8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DF22E" w14:textId="77777777" w:rsidR="00E156B8" w:rsidRPr="003E5C42" w:rsidRDefault="00E156B8" w:rsidP="00850334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E156B8" w:rsidRPr="003E5C42" w14:paraId="6C686A70" w14:textId="77777777" w:rsidTr="00C47695">
        <w:trPr>
          <w:trHeight w:val="22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E02AE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39C59F" w14:textId="37C19220" w:rsidR="00E156B8" w:rsidRDefault="00E156B8" w:rsidP="00E156B8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lastModified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3AB4" w14:textId="180FB3AA" w:rsidR="00E156B8" w:rsidRDefault="00E156B8" w:rsidP="00E156B8">
            <w:pPr>
              <w:spacing w:after="0"/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When the idea was modified last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BF258" w14:textId="2D6C32A9" w:rsidR="00E156B8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E379" w14:textId="3DFD0D6D" w:rsidR="00E156B8" w:rsidRPr="00E156B8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</w:rPr>
              <w:t xml:space="preserve">NULL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7A11" w14:textId="5A4A8C83" w:rsidR="00E156B8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DAA13C" w14:textId="7B572C4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Default = null</w:t>
            </w:r>
          </w:p>
        </w:tc>
      </w:tr>
      <w:tr w:rsidR="00E156B8" w:rsidRPr="003E5C42" w14:paraId="0E31910E" w14:textId="77777777" w:rsidTr="00C47695">
        <w:trPr>
          <w:trHeight w:val="458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4D6EE83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3488D81B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0D74659" w14:textId="77777777" w:rsidR="00E156B8" w:rsidRPr="003E5C42" w:rsidRDefault="00E156B8" w:rsidP="00E156B8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5DB28332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245FFE37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1A85C40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02E7B5AE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  <w:r w:rsidRPr="003E5C42">
              <w:rPr>
                <w:rFonts w:cs="Arial"/>
                <w:sz w:val="16"/>
                <w:szCs w:val="16"/>
                <w:lang w:val="en-GB"/>
              </w:rPr>
              <w:t> </w:t>
            </w:r>
          </w:p>
        </w:tc>
      </w:tr>
      <w:tr w:rsidR="00E156B8" w:rsidRPr="00836E41" w14:paraId="7DA91209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8C73" w14:textId="733C6BAF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Comment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96D167" w14:textId="3788E3D9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memberId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C03AF" w14:textId="52A58FC7" w:rsidR="00E156B8" w:rsidRPr="003E5C42" w:rsidRDefault="00836E41" w:rsidP="00E156B8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The id of the commenter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60AF1" w14:textId="7F2EEE9D" w:rsidR="00E156B8" w:rsidRPr="003E5C42" w:rsidRDefault="00600789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(FK)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AC80" w14:textId="2254DF52" w:rsidR="00E156B8" w:rsidRPr="003E5C42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C622D" w14:textId="2BC5BA7D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PK/ FOREIGN KEY =&gt; Member(id)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2F0A40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E156B8" w:rsidRPr="00836E41" w14:paraId="6E5EB1C7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5ECD6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FBBA76" w14:textId="257B79E0" w:rsidR="00E156B8" w:rsidRPr="003E5C42" w:rsidRDefault="00E7057F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</w:t>
            </w:r>
            <w:r w:rsidR="00836E41">
              <w:rPr>
                <w:rFonts w:cs="Arial"/>
                <w:sz w:val="16"/>
                <w:szCs w:val="16"/>
                <w:lang w:val="en-GB"/>
              </w:rPr>
              <w:t>deaId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3037" w14:textId="3E3AA1E5" w:rsidR="00E156B8" w:rsidRPr="003E5C42" w:rsidRDefault="00836E41" w:rsidP="00E156B8">
            <w:pPr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The id of the idea being commented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F5E75" w14:textId="606AC469" w:rsidR="00E156B8" w:rsidRPr="003E5C42" w:rsidRDefault="00600789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(FK)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9C5A" w14:textId="5E633E2A" w:rsidR="00E156B8" w:rsidRPr="003E5C42" w:rsidRDefault="00E156B8" w:rsidP="00E7057F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5FE31" w14:textId="60C5F866" w:rsidR="00E156B8" w:rsidRPr="003E5C42" w:rsidRDefault="00600789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 xml:space="preserve">PK/ </w:t>
            </w:r>
            <w:r w:rsidR="00836E41">
              <w:rPr>
                <w:rFonts w:cs="Arial"/>
                <w:sz w:val="16"/>
                <w:szCs w:val="16"/>
                <w:lang w:val="en-GB"/>
              </w:rPr>
              <w:t>FOREIGN KEY Idea(id)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5AF0" w14:textId="256EA307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Could be part of the PK, but not really necessary?</w:t>
            </w:r>
          </w:p>
        </w:tc>
      </w:tr>
      <w:tr w:rsidR="00E156B8" w:rsidRPr="003E5C42" w14:paraId="324E517D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72497" w14:textId="77777777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A39416" w14:textId="2C134163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commentTimestamp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0B07" w14:textId="35498CE5" w:rsidR="00E156B8" w:rsidRPr="00FC43B9" w:rsidRDefault="00836E41" w:rsidP="00E156B8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Date and time of the comment creation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4C8E8" w14:textId="44E9864F" w:rsidR="00E156B8" w:rsidRPr="0013247D" w:rsidRDefault="00836E41" w:rsidP="00E156B8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636B" w14:textId="3680DB38" w:rsidR="00E156B8" w:rsidRPr="003E5C42" w:rsidRDefault="00E156B8" w:rsidP="00E156B8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ED25F" w14:textId="28604815" w:rsidR="00E156B8" w:rsidRPr="003E5C42" w:rsidRDefault="00836E41" w:rsidP="00E156B8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PK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93976" w14:textId="77777777" w:rsidR="00E156B8" w:rsidRPr="0013247D" w:rsidRDefault="00E156B8" w:rsidP="00E156B8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36E41" w:rsidRPr="003E5C42" w14:paraId="553D8A22" w14:textId="77777777" w:rsidTr="00C47695">
        <w:trPr>
          <w:trHeight w:val="45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8F85D" w14:textId="77777777" w:rsidR="00836E41" w:rsidRPr="0013247D" w:rsidRDefault="00836E41" w:rsidP="00836E41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7CB3FE" w14:textId="66479386" w:rsidR="00836E41" w:rsidRPr="003E5C42" w:rsidRDefault="00836E41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commentLine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F78F" w14:textId="24A47894" w:rsidR="00836E41" w:rsidRPr="0013247D" w:rsidRDefault="00836E41" w:rsidP="00836E41">
            <w:pPr>
              <w:jc w:val="lef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The comment body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2F78D" w14:textId="3F217F07" w:rsidR="00836E41" w:rsidRPr="003E5C42" w:rsidRDefault="00836E41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VARCHAR(20000)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FA473" w14:textId="7430A44F" w:rsidR="00836E41" w:rsidRPr="003E5C42" w:rsidRDefault="00E7057F" w:rsidP="00E7057F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NOT NULL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D3E1" w14:textId="6881780C" w:rsidR="00836E41" w:rsidRPr="003E5C42" w:rsidRDefault="00836E41" w:rsidP="00836E41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-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C11B34" w14:textId="77777777" w:rsidR="00836E41" w:rsidRPr="003E5C42" w:rsidRDefault="00836E41" w:rsidP="00836E41">
            <w:pPr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836E41" w:rsidRPr="003E5C42" w14:paraId="3F7A91F3" w14:textId="77777777" w:rsidTr="00836E41">
        <w:trPr>
          <w:trHeight w:val="240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34E917F0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lastRenderedPageBreak/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C99"/>
            <w:vAlign w:val="center"/>
          </w:tcPr>
          <w:p w14:paraId="6D482701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40D42E2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0BCB92C6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1BCA7206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14:paraId="40851D95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CC99"/>
            <w:vAlign w:val="center"/>
          </w:tcPr>
          <w:p w14:paraId="4DCCA8F5" w14:textId="77777777" w:rsidR="00836E41" w:rsidRPr="007411AB" w:rsidRDefault="00836E41" w:rsidP="00836E41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 w:rsidRPr="007411AB">
              <w:rPr>
                <w:rFonts w:eastAsia="SimSun" w:cs="Arial"/>
                <w:sz w:val="16"/>
                <w:szCs w:val="16"/>
                <w:lang w:val="en-US" w:eastAsia="zh-CN"/>
              </w:rPr>
              <w:t> </w:t>
            </w:r>
          </w:p>
        </w:tc>
      </w:tr>
      <w:tr w:rsidR="00C1214C" w:rsidRPr="00836E41" w14:paraId="70F7AC27" w14:textId="77777777" w:rsidTr="00836E41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61752" w14:textId="3589EA62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eastAsia="SimSun" w:cs="Arial"/>
                <w:sz w:val="16"/>
                <w:szCs w:val="16"/>
                <w:lang w:val="en-US" w:eastAsia="zh-CN"/>
              </w:rPr>
              <w:t>Idea_Member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99782" w14:textId="5BE97AE0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IdeaId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0D4D" w14:textId="271BCE00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The id of the idea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909DC" w14:textId="709962E0" w:rsidR="00C1214C" w:rsidRPr="007411AB" w:rsidRDefault="00600789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(FK)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BE9F3" w14:textId="35FC93A2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15DA" w14:textId="30A6132C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PK/ FOREIGN KEY Idea(id)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B2085D" w14:textId="2CB7CF95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</w:tr>
      <w:tr w:rsidR="00C1214C" w:rsidRPr="00836E41" w14:paraId="2E183CD0" w14:textId="77777777" w:rsidTr="00836E41">
        <w:trPr>
          <w:trHeight w:val="240"/>
        </w:trPr>
        <w:tc>
          <w:tcPr>
            <w:tcW w:w="15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B3AFD" w14:textId="77777777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D2EF4D" w14:textId="529274FE" w:rsidR="00C1214C" w:rsidRDefault="00C1214C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memberId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2C52" w14:textId="579F22A4" w:rsidR="00C1214C" w:rsidRDefault="00C1214C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The id of the member collaborating on this idea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82D57" w14:textId="63834A5E" w:rsidR="00C1214C" w:rsidRDefault="00600789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(FK)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03DA4" w14:textId="1C30CEDA" w:rsidR="00C1214C" w:rsidRDefault="00C1214C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B104" w14:textId="54E401B9" w:rsidR="00C1214C" w:rsidRDefault="00C1214C" w:rsidP="00C1214C">
            <w:pPr>
              <w:spacing w:after="0"/>
              <w:jc w:val="left"/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PK/ FOREIGN KEY =&gt; Member(id)</w:t>
            </w: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8CAC9" w14:textId="77777777" w:rsidR="00C1214C" w:rsidRPr="007411AB" w:rsidRDefault="00C1214C" w:rsidP="00C1214C">
            <w:pPr>
              <w:spacing w:after="0"/>
              <w:jc w:val="left"/>
              <w:rPr>
                <w:rFonts w:eastAsia="SimSun" w:cs="Arial"/>
                <w:sz w:val="16"/>
                <w:szCs w:val="16"/>
                <w:lang w:val="en-US" w:eastAsia="zh-CN"/>
              </w:rPr>
            </w:pPr>
          </w:p>
        </w:tc>
      </w:tr>
    </w:tbl>
    <w:p w14:paraId="5C3DF40A" w14:textId="77777777" w:rsidR="00C61887" w:rsidRPr="007411AB" w:rsidRDefault="00C61887" w:rsidP="008E0709">
      <w:pPr>
        <w:pStyle w:val="Caption"/>
        <w:rPr>
          <w:lang w:val="en-US"/>
        </w:rPr>
      </w:pPr>
      <w:r w:rsidRPr="007411AB">
        <w:rPr>
          <w:lang w:val="en-US"/>
        </w:rPr>
        <w:t xml:space="preserve">Table 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STYLEREF 1 \s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1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>.</w:t>
      </w:r>
      <w:r w:rsidRPr="007411AB">
        <w:rPr>
          <w:lang w:val="en-US"/>
        </w:rPr>
        <w:fldChar w:fldCharType="begin"/>
      </w:r>
      <w:r w:rsidRPr="007411AB">
        <w:rPr>
          <w:lang w:val="en-US"/>
        </w:rPr>
        <w:instrText xml:space="preserve"> SEQ Table \* ARABIC \s 1 </w:instrText>
      </w:r>
      <w:r w:rsidRPr="007411AB">
        <w:rPr>
          <w:lang w:val="en-US"/>
        </w:rPr>
        <w:fldChar w:fldCharType="separate"/>
      </w:r>
      <w:r w:rsidR="00CF13A3">
        <w:rPr>
          <w:noProof/>
          <w:lang w:val="en-US"/>
        </w:rPr>
        <w:t>2</w:t>
      </w:r>
      <w:r w:rsidRPr="007411AB">
        <w:rPr>
          <w:lang w:val="en-US"/>
        </w:rPr>
        <w:fldChar w:fldCharType="end"/>
      </w:r>
      <w:r w:rsidRPr="007411AB">
        <w:rPr>
          <w:lang w:val="en-US"/>
        </w:rPr>
        <w:t xml:space="preserve"> Data Dictionary. </w:t>
      </w:r>
      <w:r w:rsidR="00D811EB">
        <w:rPr>
          <w:lang w:val="en-US"/>
        </w:rPr>
        <w:t>Column</w:t>
      </w:r>
      <w:r w:rsidRPr="007411AB">
        <w:rPr>
          <w:lang w:val="en-US"/>
        </w:rPr>
        <w:t xml:space="preserve"> </w:t>
      </w:r>
      <w:r w:rsidR="004D24EC">
        <w:rPr>
          <w:lang w:val="en-US"/>
        </w:rPr>
        <w:t>descriptions</w:t>
      </w:r>
      <w:r w:rsidR="0005137C">
        <w:rPr>
          <w:lang w:val="en-US"/>
        </w:rPr>
        <w:t>.</w:t>
      </w:r>
      <w:bookmarkEnd w:id="4"/>
      <w:bookmarkEnd w:id="5"/>
    </w:p>
    <w:sectPr w:rsidR="00C61887" w:rsidRPr="007411AB" w:rsidSect="003664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ACDAB" w14:textId="77777777" w:rsidR="004F7150" w:rsidRDefault="004F7150">
      <w:r>
        <w:separator/>
      </w:r>
    </w:p>
  </w:endnote>
  <w:endnote w:type="continuationSeparator" w:id="0">
    <w:p w14:paraId="4586156B" w14:textId="77777777" w:rsidR="004F7150" w:rsidRDefault="004F7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44AFA" w14:textId="77777777" w:rsidR="006B645E" w:rsidRDefault="006B6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E4144" w14:textId="3644C0E0" w:rsidR="00A85B98" w:rsidRPr="00D94BA6" w:rsidRDefault="00A85B98" w:rsidP="00364B65">
    <w:pPr>
      <w:pStyle w:val="Footer"/>
      <w:rPr>
        <w:sz w:val="16"/>
        <w:lang w:val="en-GB"/>
      </w:rPr>
    </w:pPr>
    <w:r w:rsidRPr="00166570">
      <w:rPr>
        <w:sz w:val="16"/>
      </w:rPr>
      <w:fldChar w:fldCharType="begin"/>
    </w:r>
    <w:r w:rsidRPr="00D94BA6">
      <w:rPr>
        <w:sz w:val="16"/>
        <w:lang w:val="en-GB"/>
      </w:rPr>
      <w:instrText xml:space="preserve"> FILENAME </w:instrText>
    </w:r>
    <w:r w:rsidRPr="00166570">
      <w:rPr>
        <w:sz w:val="16"/>
      </w:rPr>
      <w:fldChar w:fldCharType="separate"/>
    </w:r>
    <w:r w:rsidR="00080552">
      <w:rPr>
        <w:noProof/>
        <w:sz w:val="16"/>
        <w:lang w:val="en-GB"/>
      </w:rPr>
      <w:t>DataDictionary</w:t>
    </w:r>
    <w:r w:rsidR="00082B64">
      <w:rPr>
        <w:noProof/>
        <w:sz w:val="16"/>
        <w:lang w:val="en-GB"/>
      </w:rPr>
      <w:t>.doc</w:t>
    </w:r>
    <w:r w:rsidRPr="00166570">
      <w:rPr>
        <w:sz w:val="16"/>
      </w:rPr>
      <w:fldChar w:fldCharType="end"/>
    </w:r>
    <w:r w:rsidRPr="00D21AD0"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/ </w:t>
    </w:r>
    <w:r w:rsidR="00082B64">
      <w:rPr>
        <w:sz w:val="16"/>
        <w:lang w:val="en-GB"/>
      </w:rPr>
      <w:t>© 2007-201</w:t>
    </w:r>
    <w:r w:rsidR="00532A2A">
      <w:rPr>
        <w:sz w:val="16"/>
        <w:lang w:val="en-GB"/>
      </w:rPr>
      <w:t>9</w:t>
    </w:r>
    <w:bookmarkStart w:id="6" w:name="_GoBack"/>
    <w:bookmarkEnd w:id="6"/>
    <w:r>
      <w:rPr>
        <w:sz w:val="16"/>
        <w:lang w:val="en-GB"/>
      </w:rPr>
      <w:t xml:space="preserve"> </w:t>
    </w:r>
    <w:r w:rsidRPr="00D94BA6">
      <w:rPr>
        <w:sz w:val="16"/>
        <w:lang w:val="en-GB"/>
      </w:rPr>
      <w:t xml:space="preserve">Juhani Välimäki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AD284" w14:textId="77777777" w:rsidR="006B645E" w:rsidRDefault="006B6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EA6BF" w14:textId="77777777" w:rsidR="004F7150" w:rsidRDefault="004F7150">
      <w:r>
        <w:separator/>
      </w:r>
    </w:p>
  </w:footnote>
  <w:footnote w:type="continuationSeparator" w:id="0">
    <w:p w14:paraId="1667E379" w14:textId="77777777" w:rsidR="004F7150" w:rsidRDefault="004F7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F88B5" w14:textId="77777777" w:rsidR="006B645E" w:rsidRDefault="006B6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CFE6BC" w14:textId="3AC3E69A" w:rsidR="00A85B98" w:rsidRPr="00B058E3" w:rsidRDefault="00E35DB9" w:rsidP="0054547D">
    <w:pPr>
      <w:pStyle w:val="Header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8"/>
        <w:szCs w:val="28"/>
        <w:lang w:val="en-US"/>
      </w:rPr>
    </w:pPr>
    <w:r>
      <w:rPr>
        <w:rFonts w:cs="Tahoma"/>
        <w:noProof/>
        <w:lang w:eastAsia="fi-FI"/>
      </w:rPr>
      <w:drawing>
        <wp:anchor distT="0" distB="0" distL="114300" distR="114300" simplePos="0" relativeHeight="251658240" behindDoc="0" locked="0" layoutInCell="1" allowOverlap="1" wp14:anchorId="3A4766B0" wp14:editId="603B502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438275" cy="512577"/>
          <wp:effectExtent l="0" t="0" r="0" b="190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aga-helia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5125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5B98" w:rsidRPr="00C47732">
      <w:rPr>
        <w:rFonts w:cs="Tahoma"/>
        <w:lang w:val="en-GB"/>
      </w:rPr>
      <w:t xml:space="preserve"> </w:t>
    </w:r>
    <w:r w:rsidR="00A85B98">
      <w:rPr>
        <w:rFonts w:cs="Tahoma"/>
        <w:lang w:val="en-GB"/>
      </w:rPr>
      <w:tab/>
    </w:r>
    <w:r w:rsidR="00A85B98">
      <w:rPr>
        <w:rFonts w:cs="Tahoma"/>
        <w:lang w:val="en-GB"/>
      </w:rPr>
      <w:tab/>
    </w:r>
    <w:r w:rsidR="00B058E3">
      <w:rPr>
        <w:rFonts w:cs="Tahoma"/>
        <w:lang w:val="en-GB"/>
      </w:rPr>
      <w:tab/>
    </w:r>
    <w:r w:rsidR="00B058E3" w:rsidRPr="00B058E3">
      <w:rPr>
        <w:rFonts w:cs="Tahoma"/>
        <w:sz w:val="28"/>
        <w:szCs w:val="28"/>
        <w:lang w:val="en-GB"/>
      </w:rPr>
      <w:t>Database Dictionary</w:t>
    </w:r>
  </w:p>
  <w:p w14:paraId="00D3A347" w14:textId="6FCACAAF" w:rsidR="00A85B98" w:rsidRPr="0054547D" w:rsidRDefault="00A85B98" w:rsidP="0054547D">
    <w:pPr>
      <w:pStyle w:val="Header"/>
      <w:tabs>
        <w:tab w:val="right" w:pos="1276"/>
        <w:tab w:val="left" w:pos="2552"/>
        <w:tab w:val="left" w:pos="3828"/>
        <w:tab w:val="left" w:pos="5103"/>
        <w:tab w:val="left" w:pos="6379"/>
        <w:tab w:val="left" w:pos="7655"/>
        <w:tab w:val="left" w:pos="8647"/>
      </w:tabs>
      <w:ind w:right="-767"/>
      <w:rPr>
        <w:sz w:val="20"/>
        <w:lang w:val="en-GB"/>
      </w:rPr>
    </w:pPr>
    <w:r>
      <w:rPr>
        <w:sz w:val="20"/>
        <w:lang w:val="en-US"/>
      </w:rPr>
      <w:tab/>
    </w:r>
    <w:r w:rsidR="00B058E3">
      <w:rPr>
        <w:sz w:val="20"/>
        <w:lang w:val="en-US"/>
      </w:rPr>
      <w:tab/>
    </w:r>
    <w:r w:rsidR="00B058E3">
      <w:rPr>
        <w:sz w:val="20"/>
        <w:lang w:val="en-US"/>
      </w:rPr>
      <w:tab/>
    </w:r>
    <w:r w:rsidR="006B645E">
      <w:rPr>
        <w:sz w:val="20"/>
        <w:lang w:val="en-US"/>
      </w:rPr>
      <w:t xml:space="preserve">E.g. </w:t>
    </w:r>
    <w:r w:rsidR="00B058E3">
      <w:rPr>
        <w:sz w:val="20"/>
        <w:lang w:val="en-US"/>
      </w:rPr>
      <w:t>Katja Pennanen, Tudor Nica</w:t>
    </w:r>
    <w:r>
      <w:rPr>
        <w:sz w:val="20"/>
        <w:lang w:val="en-US"/>
      </w:rPr>
      <w:t xml:space="preserve"> </w:t>
    </w:r>
    <w:r w:rsidR="006B645E">
      <w:rPr>
        <w:sz w:val="20"/>
        <w:lang w:val="en-US"/>
      </w:rPr>
      <w:t xml:space="preserve">, JV </w:t>
    </w:r>
    <w:r>
      <w:rPr>
        <w:sz w:val="20"/>
        <w:lang w:val="en-US"/>
      </w:rPr>
      <w:t>/ BIT</w:t>
    </w:r>
    <w:r>
      <w:rPr>
        <w:sz w:val="20"/>
        <w:lang w:val="en-US"/>
      </w:rPr>
      <w:tab/>
    </w:r>
    <w:r>
      <w:rPr>
        <w:b/>
        <w:sz w:val="20"/>
        <w:lang w:val="en-US"/>
      </w:rPr>
      <w:tab/>
    </w:r>
    <w:r>
      <w:rPr>
        <w:b/>
        <w:sz w:val="20"/>
        <w:lang w:val="en-US"/>
      </w:rPr>
      <w:tab/>
    </w:r>
    <w:r w:rsidRPr="00A01244">
      <w:rPr>
        <w:sz w:val="20"/>
        <w:szCs w:val="20"/>
        <w:lang w:val="en-US"/>
      </w:rPr>
      <w:fldChar w:fldCharType="begin"/>
    </w:r>
    <w:r w:rsidRPr="00A01244">
      <w:rPr>
        <w:sz w:val="20"/>
        <w:szCs w:val="20"/>
        <w:lang w:val="en-US"/>
      </w:rPr>
      <w:instrText xml:space="preserve"> PAGE  \* MERGEFORMAT </w:instrText>
    </w:r>
    <w:r w:rsidRPr="00A01244">
      <w:rPr>
        <w:sz w:val="20"/>
        <w:szCs w:val="20"/>
        <w:lang w:val="en-US"/>
      </w:rPr>
      <w:fldChar w:fldCharType="separate"/>
    </w:r>
    <w:r w:rsidR="00532A2A">
      <w:rPr>
        <w:noProof/>
        <w:sz w:val="20"/>
        <w:szCs w:val="20"/>
        <w:lang w:val="en-US"/>
      </w:rPr>
      <w:t>1</w:t>
    </w:r>
    <w:r w:rsidRPr="00A01244">
      <w:rPr>
        <w:sz w:val="20"/>
        <w:szCs w:val="20"/>
        <w:lang w:val="en-US"/>
      </w:rPr>
      <w:fldChar w:fldCharType="end"/>
    </w:r>
    <w:r w:rsidRPr="00A01244">
      <w:rPr>
        <w:sz w:val="20"/>
        <w:szCs w:val="20"/>
        <w:lang w:val="en-US"/>
      </w:rPr>
      <w:t>(</w:t>
    </w:r>
    <w:r w:rsidRPr="00A01244">
      <w:rPr>
        <w:sz w:val="20"/>
        <w:szCs w:val="20"/>
        <w:lang w:val="en-US"/>
      </w:rPr>
      <w:fldChar w:fldCharType="begin"/>
    </w:r>
    <w:r w:rsidRPr="00A01244">
      <w:rPr>
        <w:sz w:val="20"/>
        <w:szCs w:val="20"/>
        <w:lang w:val="en-US"/>
      </w:rPr>
      <w:instrText xml:space="preserve"> NUMPAGES  \* MERGEFORMAT </w:instrText>
    </w:r>
    <w:r w:rsidRPr="00A01244">
      <w:rPr>
        <w:sz w:val="20"/>
        <w:szCs w:val="20"/>
        <w:lang w:val="en-US"/>
      </w:rPr>
      <w:fldChar w:fldCharType="separate"/>
    </w:r>
    <w:r w:rsidR="00532A2A">
      <w:rPr>
        <w:noProof/>
        <w:sz w:val="20"/>
        <w:szCs w:val="20"/>
        <w:lang w:val="en-US"/>
      </w:rPr>
      <w:t>3</w:t>
    </w:r>
    <w:r w:rsidRPr="00A01244">
      <w:rPr>
        <w:sz w:val="20"/>
        <w:szCs w:val="20"/>
        <w:lang w:val="en-US"/>
      </w:rPr>
      <w:fldChar w:fldCharType="end"/>
    </w:r>
    <w:r w:rsidRPr="00A01244">
      <w:rPr>
        <w:sz w:val="20"/>
        <w:szCs w:val="20"/>
        <w:lang w:val="en-US"/>
      </w:rPr>
      <w:t>)</w:t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  <w:r w:rsidRPr="00C47732">
      <w:rPr>
        <w:sz w:val="20"/>
        <w:lang w:val="en-GB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C1107" w14:textId="77777777" w:rsidR="00A85B98" w:rsidRDefault="00A85B98">
    <w:pPr>
      <w:pStyle w:val="Header"/>
    </w:pPr>
  </w:p>
  <w:p w14:paraId="1D95E1EF" w14:textId="77777777" w:rsidR="00A85B98" w:rsidRDefault="00A85B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B4AA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3CA7D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50CD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4254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A2EA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C4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FC1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D4B6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AED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700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80D77"/>
    <w:multiLevelType w:val="hybridMultilevel"/>
    <w:tmpl w:val="78888D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A74CC"/>
    <w:multiLevelType w:val="hybridMultilevel"/>
    <w:tmpl w:val="0FAC95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16F33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30BB5"/>
    <w:multiLevelType w:val="hybridMultilevel"/>
    <w:tmpl w:val="A6FA4326"/>
    <w:lvl w:ilvl="0" w:tplc="040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F44E42"/>
    <w:multiLevelType w:val="hybridMultilevel"/>
    <w:tmpl w:val="ED7432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A254A5"/>
    <w:multiLevelType w:val="hybridMultilevel"/>
    <w:tmpl w:val="F7227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8269E"/>
    <w:multiLevelType w:val="hybridMultilevel"/>
    <w:tmpl w:val="8D346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7A7A80"/>
    <w:multiLevelType w:val="hybridMultilevel"/>
    <w:tmpl w:val="B10E01C8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42A4F"/>
    <w:multiLevelType w:val="hybridMultilevel"/>
    <w:tmpl w:val="4D947E3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300EA"/>
    <w:multiLevelType w:val="hybridMultilevel"/>
    <w:tmpl w:val="6D500A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C802E99"/>
    <w:multiLevelType w:val="hybridMultilevel"/>
    <w:tmpl w:val="2ED06E0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B1A10"/>
    <w:multiLevelType w:val="multilevel"/>
    <w:tmpl w:val="10C2405C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A3448"/>
    <w:multiLevelType w:val="hybridMultilevel"/>
    <w:tmpl w:val="EA9E4B2C"/>
    <w:lvl w:ilvl="0" w:tplc="57002548">
      <w:start w:val="1"/>
      <w:numFmt w:val="decimal"/>
      <w:pStyle w:val="KapeaJV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6402D"/>
    <w:multiLevelType w:val="hybridMultilevel"/>
    <w:tmpl w:val="844E347E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83304"/>
    <w:multiLevelType w:val="hybridMultilevel"/>
    <w:tmpl w:val="AB7E7754"/>
    <w:lvl w:ilvl="0" w:tplc="040B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463A5F5F"/>
    <w:multiLevelType w:val="hybridMultilevel"/>
    <w:tmpl w:val="07CEAC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D07EBE"/>
    <w:multiLevelType w:val="hybridMultilevel"/>
    <w:tmpl w:val="28B87DA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5FE2F4F"/>
    <w:multiLevelType w:val="hybridMultilevel"/>
    <w:tmpl w:val="650C0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95F3F"/>
    <w:multiLevelType w:val="hybridMultilevel"/>
    <w:tmpl w:val="64C2D4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9" w15:restartNumberingAfterBreak="0">
    <w:nsid w:val="63283157"/>
    <w:multiLevelType w:val="hybridMultilevel"/>
    <w:tmpl w:val="29BC8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A1DF7"/>
    <w:multiLevelType w:val="hybridMultilevel"/>
    <w:tmpl w:val="3A88D9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963C2"/>
    <w:multiLevelType w:val="hybridMultilevel"/>
    <w:tmpl w:val="9878B5F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A4D6F"/>
    <w:multiLevelType w:val="hybridMultilevel"/>
    <w:tmpl w:val="A316EE6C"/>
    <w:lvl w:ilvl="0" w:tplc="040B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6CF2CD5"/>
    <w:multiLevelType w:val="multilevel"/>
    <w:tmpl w:val="63D07C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87A2320"/>
    <w:multiLevelType w:val="hybridMultilevel"/>
    <w:tmpl w:val="5A56F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E5F9C"/>
    <w:multiLevelType w:val="multilevel"/>
    <w:tmpl w:val="71707A76"/>
    <w:lvl w:ilvl="0">
      <w:start w:val="1"/>
      <w:numFmt w:val="decimal"/>
      <w:lvlText w:val="%1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04" w:hanging="1304"/>
      </w:pPr>
      <w:rPr>
        <w:rFonts w:ascii="Tahoma" w:hAnsi="Tahoma" w:cs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795A45F4"/>
    <w:multiLevelType w:val="hybridMultilevel"/>
    <w:tmpl w:val="CA12C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1439E"/>
    <w:multiLevelType w:val="hybridMultilevel"/>
    <w:tmpl w:val="956A949C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22"/>
  </w:num>
  <w:num w:numId="5">
    <w:abstractNumId w:val="11"/>
  </w:num>
  <w:num w:numId="6">
    <w:abstractNumId w:val="36"/>
  </w:num>
  <w:num w:numId="7">
    <w:abstractNumId w:val="27"/>
  </w:num>
  <w:num w:numId="8">
    <w:abstractNumId w:val="15"/>
  </w:num>
  <w:num w:numId="9">
    <w:abstractNumId w:val="26"/>
  </w:num>
  <w:num w:numId="10">
    <w:abstractNumId w:val="12"/>
  </w:num>
  <w:num w:numId="11">
    <w:abstractNumId w:val="31"/>
  </w:num>
  <w:num w:numId="12">
    <w:abstractNumId w:val="19"/>
  </w:num>
  <w:num w:numId="13">
    <w:abstractNumId w:val="14"/>
  </w:num>
  <w:num w:numId="14">
    <w:abstractNumId w:val="28"/>
  </w:num>
  <w:num w:numId="15">
    <w:abstractNumId w:val="10"/>
  </w:num>
  <w:num w:numId="16">
    <w:abstractNumId w:val="25"/>
  </w:num>
  <w:num w:numId="17">
    <w:abstractNumId w:val="16"/>
  </w:num>
  <w:num w:numId="18">
    <w:abstractNumId w:val="21"/>
  </w:num>
  <w:num w:numId="19">
    <w:abstractNumId w:val="32"/>
  </w:num>
  <w:num w:numId="20">
    <w:abstractNumId w:val="18"/>
  </w:num>
  <w:num w:numId="21">
    <w:abstractNumId w:val="24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3"/>
  </w:num>
  <w:num w:numId="33">
    <w:abstractNumId w:val="35"/>
  </w:num>
  <w:num w:numId="34">
    <w:abstractNumId w:val="37"/>
  </w:num>
  <w:num w:numId="35">
    <w:abstractNumId w:val="20"/>
  </w:num>
  <w:num w:numId="36">
    <w:abstractNumId w:val="13"/>
  </w:num>
  <w:num w:numId="37">
    <w:abstractNumId w:val="17"/>
  </w:num>
  <w:num w:numId="38">
    <w:abstractNumId w:val="3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i-FI" w:vendorID="64" w:dllVersion="131078" w:nlCheck="1" w:checkStyle="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A2"/>
    <w:rsid w:val="00007E13"/>
    <w:rsid w:val="00011212"/>
    <w:rsid w:val="0001475C"/>
    <w:rsid w:val="0002036C"/>
    <w:rsid w:val="00024280"/>
    <w:rsid w:val="0002631F"/>
    <w:rsid w:val="0003191B"/>
    <w:rsid w:val="000348AD"/>
    <w:rsid w:val="0003667C"/>
    <w:rsid w:val="00044508"/>
    <w:rsid w:val="00050B7A"/>
    <w:rsid w:val="00050F00"/>
    <w:rsid w:val="0005137C"/>
    <w:rsid w:val="000516CB"/>
    <w:rsid w:val="00052D33"/>
    <w:rsid w:val="0005314A"/>
    <w:rsid w:val="0005397F"/>
    <w:rsid w:val="00054CDB"/>
    <w:rsid w:val="000600DF"/>
    <w:rsid w:val="00066693"/>
    <w:rsid w:val="0007002A"/>
    <w:rsid w:val="00073B9E"/>
    <w:rsid w:val="00074408"/>
    <w:rsid w:val="00074FE0"/>
    <w:rsid w:val="00080552"/>
    <w:rsid w:val="000819DE"/>
    <w:rsid w:val="0008212D"/>
    <w:rsid w:val="00082935"/>
    <w:rsid w:val="00082B64"/>
    <w:rsid w:val="00083192"/>
    <w:rsid w:val="0008677C"/>
    <w:rsid w:val="000870D3"/>
    <w:rsid w:val="00093CD8"/>
    <w:rsid w:val="00095EBC"/>
    <w:rsid w:val="00096926"/>
    <w:rsid w:val="000A52D7"/>
    <w:rsid w:val="000A7476"/>
    <w:rsid w:val="000C0139"/>
    <w:rsid w:val="000C6672"/>
    <w:rsid w:val="000C738D"/>
    <w:rsid w:val="000D0465"/>
    <w:rsid w:val="000D259A"/>
    <w:rsid w:val="000D5AF0"/>
    <w:rsid w:val="000D6F99"/>
    <w:rsid w:val="000E0D20"/>
    <w:rsid w:val="000E3F19"/>
    <w:rsid w:val="000E54CE"/>
    <w:rsid w:val="000E7D0E"/>
    <w:rsid w:val="00101B73"/>
    <w:rsid w:val="001050C0"/>
    <w:rsid w:val="001055CA"/>
    <w:rsid w:val="00107E35"/>
    <w:rsid w:val="00113E25"/>
    <w:rsid w:val="00114F41"/>
    <w:rsid w:val="0013247D"/>
    <w:rsid w:val="00135835"/>
    <w:rsid w:val="00137A8D"/>
    <w:rsid w:val="00137FE2"/>
    <w:rsid w:val="001427CB"/>
    <w:rsid w:val="00143DCD"/>
    <w:rsid w:val="00143EAA"/>
    <w:rsid w:val="0017419D"/>
    <w:rsid w:val="00183C6E"/>
    <w:rsid w:val="0019069D"/>
    <w:rsid w:val="00194EB5"/>
    <w:rsid w:val="001962AD"/>
    <w:rsid w:val="001A002F"/>
    <w:rsid w:val="001A216C"/>
    <w:rsid w:val="001A21F0"/>
    <w:rsid w:val="001A2344"/>
    <w:rsid w:val="001A28A9"/>
    <w:rsid w:val="001A2C91"/>
    <w:rsid w:val="001A3364"/>
    <w:rsid w:val="001A5C94"/>
    <w:rsid w:val="001B1D62"/>
    <w:rsid w:val="001B3748"/>
    <w:rsid w:val="001B429D"/>
    <w:rsid w:val="001B44F3"/>
    <w:rsid w:val="001C26D3"/>
    <w:rsid w:val="001C3879"/>
    <w:rsid w:val="001C47EF"/>
    <w:rsid w:val="001C6191"/>
    <w:rsid w:val="001C7C4C"/>
    <w:rsid w:val="001D1A0E"/>
    <w:rsid w:val="001D6983"/>
    <w:rsid w:val="001E1309"/>
    <w:rsid w:val="001E198D"/>
    <w:rsid w:val="001E363F"/>
    <w:rsid w:val="001E7F6F"/>
    <w:rsid w:val="001F60F8"/>
    <w:rsid w:val="0020079C"/>
    <w:rsid w:val="0020171E"/>
    <w:rsid w:val="00201F6D"/>
    <w:rsid w:val="00202C51"/>
    <w:rsid w:val="00203A84"/>
    <w:rsid w:val="00212CD9"/>
    <w:rsid w:val="00213EBD"/>
    <w:rsid w:val="00220578"/>
    <w:rsid w:val="002211FC"/>
    <w:rsid w:val="002219AA"/>
    <w:rsid w:val="00226AF0"/>
    <w:rsid w:val="00227977"/>
    <w:rsid w:val="002309EB"/>
    <w:rsid w:val="00232880"/>
    <w:rsid w:val="0024174D"/>
    <w:rsid w:val="00242ABD"/>
    <w:rsid w:val="00243C9F"/>
    <w:rsid w:val="00255698"/>
    <w:rsid w:val="00256086"/>
    <w:rsid w:val="00266000"/>
    <w:rsid w:val="0026720C"/>
    <w:rsid w:val="002778C8"/>
    <w:rsid w:val="0028485A"/>
    <w:rsid w:val="00290933"/>
    <w:rsid w:val="00290DF3"/>
    <w:rsid w:val="00294A05"/>
    <w:rsid w:val="002A2802"/>
    <w:rsid w:val="002A45D7"/>
    <w:rsid w:val="002B14D7"/>
    <w:rsid w:val="002B1B32"/>
    <w:rsid w:val="002B3F22"/>
    <w:rsid w:val="002B626D"/>
    <w:rsid w:val="002B7889"/>
    <w:rsid w:val="002C2563"/>
    <w:rsid w:val="002C31C6"/>
    <w:rsid w:val="002C54FD"/>
    <w:rsid w:val="002D64F7"/>
    <w:rsid w:val="002D7818"/>
    <w:rsid w:val="002F1DD2"/>
    <w:rsid w:val="002F3AF6"/>
    <w:rsid w:val="002F6DCC"/>
    <w:rsid w:val="00300D7A"/>
    <w:rsid w:val="003039EA"/>
    <w:rsid w:val="00305B4E"/>
    <w:rsid w:val="00305DEC"/>
    <w:rsid w:val="0031193F"/>
    <w:rsid w:val="00312F30"/>
    <w:rsid w:val="00314016"/>
    <w:rsid w:val="00321FED"/>
    <w:rsid w:val="00322E17"/>
    <w:rsid w:val="00323655"/>
    <w:rsid w:val="00323DDA"/>
    <w:rsid w:val="00330206"/>
    <w:rsid w:val="0033786B"/>
    <w:rsid w:val="0035162C"/>
    <w:rsid w:val="00352C1E"/>
    <w:rsid w:val="00352D56"/>
    <w:rsid w:val="00352D87"/>
    <w:rsid w:val="00356213"/>
    <w:rsid w:val="00363657"/>
    <w:rsid w:val="003636CF"/>
    <w:rsid w:val="00363BB5"/>
    <w:rsid w:val="00364B65"/>
    <w:rsid w:val="003650F7"/>
    <w:rsid w:val="00366436"/>
    <w:rsid w:val="00370813"/>
    <w:rsid w:val="0037628F"/>
    <w:rsid w:val="0038026F"/>
    <w:rsid w:val="003814A8"/>
    <w:rsid w:val="00382C26"/>
    <w:rsid w:val="00385B06"/>
    <w:rsid w:val="00386C61"/>
    <w:rsid w:val="003926E5"/>
    <w:rsid w:val="00394D50"/>
    <w:rsid w:val="00397EEE"/>
    <w:rsid w:val="003A4B6B"/>
    <w:rsid w:val="003A7439"/>
    <w:rsid w:val="003C086C"/>
    <w:rsid w:val="003C5B24"/>
    <w:rsid w:val="003D1DFC"/>
    <w:rsid w:val="003D4527"/>
    <w:rsid w:val="003D5ABC"/>
    <w:rsid w:val="003E5A80"/>
    <w:rsid w:val="003E5C42"/>
    <w:rsid w:val="003F0943"/>
    <w:rsid w:val="003F3D5A"/>
    <w:rsid w:val="003F4E33"/>
    <w:rsid w:val="003F5509"/>
    <w:rsid w:val="003F635F"/>
    <w:rsid w:val="004155C7"/>
    <w:rsid w:val="00416345"/>
    <w:rsid w:val="00421105"/>
    <w:rsid w:val="0042213A"/>
    <w:rsid w:val="0043152E"/>
    <w:rsid w:val="00434767"/>
    <w:rsid w:val="004445EF"/>
    <w:rsid w:val="00445DE9"/>
    <w:rsid w:val="00451D46"/>
    <w:rsid w:val="00455D9C"/>
    <w:rsid w:val="00456AA5"/>
    <w:rsid w:val="00464993"/>
    <w:rsid w:val="004668CA"/>
    <w:rsid w:val="00466B8B"/>
    <w:rsid w:val="00470559"/>
    <w:rsid w:val="00474176"/>
    <w:rsid w:val="00474D12"/>
    <w:rsid w:val="00476A63"/>
    <w:rsid w:val="00482C67"/>
    <w:rsid w:val="00483699"/>
    <w:rsid w:val="00483F6D"/>
    <w:rsid w:val="004867AB"/>
    <w:rsid w:val="00491C33"/>
    <w:rsid w:val="00492FF2"/>
    <w:rsid w:val="004A1199"/>
    <w:rsid w:val="004A3333"/>
    <w:rsid w:val="004A33B1"/>
    <w:rsid w:val="004A4CB8"/>
    <w:rsid w:val="004B6CF8"/>
    <w:rsid w:val="004B7820"/>
    <w:rsid w:val="004C2582"/>
    <w:rsid w:val="004C39E9"/>
    <w:rsid w:val="004D15F9"/>
    <w:rsid w:val="004D24EC"/>
    <w:rsid w:val="004E23A6"/>
    <w:rsid w:val="004E4F50"/>
    <w:rsid w:val="004F50CD"/>
    <w:rsid w:val="004F7150"/>
    <w:rsid w:val="00500B38"/>
    <w:rsid w:val="00504E5E"/>
    <w:rsid w:val="00507433"/>
    <w:rsid w:val="005133D8"/>
    <w:rsid w:val="00513DF5"/>
    <w:rsid w:val="005206FC"/>
    <w:rsid w:val="00522F72"/>
    <w:rsid w:val="0052429D"/>
    <w:rsid w:val="00530689"/>
    <w:rsid w:val="00531AC5"/>
    <w:rsid w:val="00532A2A"/>
    <w:rsid w:val="00533AEB"/>
    <w:rsid w:val="00535725"/>
    <w:rsid w:val="005404CE"/>
    <w:rsid w:val="0054063F"/>
    <w:rsid w:val="005448B4"/>
    <w:rsid w:val="0054547D"/>
    <w:rsid w:val="00546810"/>
    <w:rsid w:val="00554648"/>
    <w:rsid w:val="00554FB9"/>
    <w:rsid w:val="00555A47"/>
    <w:rsid w:val="00556B7A"/>
    <w:rsid w:val="005627F2"/>
    <w:rsid w:val="0056539F"/>
    <w:rsid w:val="005662A2"/>
    <w:rsid w:val="00572F42"/>
    <w:rsid w:val="0057431E"/>
    <w:rsid w:val="00581F85"/>
    <w:rsid w:val="00584AD9"/>
    <w:rsid w:val="00585DF8"/>
    <w:rsid w:val="00586087"/>
    <w:rsid w:val="00587BA1"/>
    <w:rsid w:val="00591C5C"/>
    <w:rsid w:val="00592E94"/>
    <w:rsid w:val="00594A42"/>
    <w:rsid w:val="005A2579"/>
    <w:rsid w:val="005A3493"/>
    <w:rsid w:val="005A7201"/>
    <w:rsid w:val="005B0087"/>
    <w:rsid w:val="005B0A58"/>
    <w:rsid w:val="005B0CEC"/>
    <w:rsid w:val="005B4146"/>
    <w:rsid w:val="005B7B52"/>
    <w:rsid w:val="005C4CBF"/>
    <w:rsid w:val="005C619D"/>
    <w:rsid w:val="005D77CF"/>
    <w:rsid w:val="005E0B74"/>
    <w:rsid w:val="005E18FE"/>
    <w:rsid w:val="005E2437"/>
    <w:rsid w:val="005E2A06"/>
    <w:rsid w:val="005E621B"/>
    <w:rsid w:val="005E7B0F"/>
    <w:rsid w:val="005F4530"/>
    <w:rsid w:val="00600789"/>
    <w:rsid w:val="00602F33"/>
    <w:rsid w:val="00611A9A"/>
    <w:rsid w:val="00616EA9"/>
    <w:rsid w:val="00620278"/>
    <w:rsid w:val="006213C2"/>
    <w:rsid w:val="0062555D"/>
    <w:rsid w:val="00627B7F"/>
    <w:rsid w:val="00634D4C"/>
    <w:rsid w:val="006360A4"/>
    <w:rsid w:val="00636378"/>
    <w:rsid w:val="00640B60"/>
    <w:rsid w:val="00642327"/>
    <w:rsid w:val="00647764"/>
    <w:rsid w:val="00650283"/>
    <w:rsid w:val="00651484"/>
    <w:rsid w:val="00654D00"/>
    <w:rsid w:val="00656827"/>
    <w:rsid w:val="006608FB"/>
    <w:rsid w:val="0066749B"/>
    <w:rsid w:val="00667E34"/>
    <w:rsid w:val="0067103C"/>
    <w:rsid w:val="00684968"/>
    <w:rsid w:val="00690923"/>
    <w:rsid w:val="00696006"/>
    <w:rsid w:val="00697424"/>
    <w:rsid w:val="006979B2"/>
    <w:rsid w:val="006A571E"/>
    <w:rsid w:val="006A717F"/>
    <w:rsid w:val="006B1A3C"/>
    <w:rsid w:val="006B34CF"/>
    <w:rsid w:val="006B645E"/>
    <w:rsid w:val="006B6C83"/>
    <w:rsid w:val="006C145B"/>
    <w:rsid w:val="006C512A"/>
    <w:rsid w:val="006C55D0"/>
    <w:rsid w:val="006D5669"/>
    <w:rsid w:val="006E515B"/>
    <w:rsid w:val="006E522E"/>
    <w:rsid w:val="006E5CC4"/>
    <w:rsid w:val="006F5418"/>
    <w:rsid w:val="006F6ADC"/>
    <w:rsid w:val="0070041A"/>
    <w:rsid w:val="0070255C"/>
    <w:rsid w:val="00716BA3"/>
    <w:rsid w:val="00716EDB"/>
    <w:rsid w:val="0072441A"/>
    <w:rsid w:val="00724BBD"/>
    <w:rsid w:val="007271C0"/>
    <w:rsid w:val="00727656"/>
    <w:rsid w:val="00730CE7"/>
    <w:rsid w:val="00734F2E"/>
    <w:rsid w:val="0073546B"/>
    <w:rsid w:val="007411AB"/>
    <w:rsid w:val="007430E9"/>
    <w:rsid w:val="00745009"/>
    <w:rsid w:val="00745F16"/>
    <w:rsid w:val="00747B52"/>
    <w:rsid w:val="00750512"/>
    <w:rsid w:val="007537B7"/>
    <w:rsid w:val="00766CBC"/>
    <w:rsid w:val="00770DD0"/>
    <w:rsid w:val="00772DFE"/>
    <w:rsid w:val="007735E8"/>
    <w:rsid w:val="00776C53"/>
    <w:rsid w:val="00781245"/>
    <w:rsid w:val="0078412C"/>
    <w:rsid w:val="007906A8"/>
    <w:rsid w:val="00795B5C"/>
    <w:rsid w:val="007962DA"/>
    <w:rsid w:val="00796A1E"/>
    <w:rsid w:val="007A0DF5"/>
    <w:rsid w:val="007A30FA"/>
    <w:rsid w:val="007A4251"/>
    <w:rsid w:val="007A4B43"/>
    <w:rsid w:val="007B5FFF"/>
    <w:rsid w:val="007B653C"/>
    <w:rsid w:val="007B73BC"/>
    <w:rsid w:val="007C36F8"/>
    <w:rsid w:val="007C424E"/>
    <w:rsid w:val="007C465E"/>
    <w:rsid w:val="007C6677"/>
    <w:rsid w:val="007C6806"/>
    <w:rsid w:val="007C6FD1"/>
    <w:rsid w:val="007D0A96"/>
    <w:rsid w:val="007D137C"/>
    <w:rsid w:val="007D3977"/>
    <w:rsid w:val="007D48E9"/>
    <w:rsid w:val="007D5022"/>
    <w:rsid w:val="007E0128"/>
    <w:rsid w:val="007E13E2"/>
    <w:rsid w:val="008019BE"/>
    <w:rsid w:val="00802F23"/>
    <w:rsid w:val="008034C2"/>
    <w:rsid w:val="00811A23"/>
    <w:rsid w:val="00813EC4"/>
    <w:rsid w:val="00824AE9"/>
    <w:rsid w:val="008257A9"/>
    <w:rsid w:val="008259A2"/>
    <w:rsid w:val="00825C8F"/>
    <w:rsid w:val="00827722"/>
    <w:rsid w:val="00831261"/>
    <w:rsid w:val="00832247"/>
    <w:rsid w:val="00836E41"/>
    <w:rsid w:val="008415A3"/>
    <w:rsid w:val="008433EE"/>
    <w:rsid w:val="00850334"/>
    <w:rsid w:val="00850414"/>
    <w:rsid w:val="008570F9"/>
    <w:rsid w:val="00857F35"/>
    <w:rsid w:val="0086229D"/>
    <w:rsid w:val="008623CD"/>
    <w:rsid w:val="0087043B"/>
    <w:rsid w:val="00872E53"/>
    <w:rsid w:val="0088180C"/>
    <w:rsid w:val="00885CD5"/>
    <w:rsid w:val="008908FB"/>
    <w:rsid w:val="0089182F"/>
    <w:rsid w:val="00892B23"/>
    <w:rsid w:val="008930DE"/>
    <w:rsid w:val="00894290"/>
    <w:rsid w:val="008964D4"/>
    <w:rsid w:val="00896A8A"/>
    <w:rsid w:val="008A09B2"/>
    <w:rsid w:val="008A3558"/>
    <w:rsid w:val="008A4EAA"/>
    <w:rsid w:val="008A5264"/>
    <w:rsid w:val="008A6DB1"/>
    <w:rsid w:val="008B00D1"/>
    <w:rsid w:val="008B1261"/>
    <w:rsid w:val="008B1E81"/>
    <w:rsid w:val="008B7ABA"/>
    <w:rsid w:val="008C1F55"/>
    <w:rsid w:val="008C3031"/>
    <w:rsid w:val="008C75DF"/>
    <w:rsid w:val="008E0709"/>
    <w:rsid w:val="008E29C5"/>
    <w:rsid w:val="008E2E25"/>
    <w:rsid w:val="008E606D"/>
    <w:rsid w:val="008E6DD4"/>
    <w:rsid w:val="00901800"/>
    <w:rsid w:val="00901BE4"/>
    <w:rsid w:val="00905AC4"/>
    <w:rsid w:val="009203D7"/>
    <w:rsid w:val="00923B2A"/>
    <w:rsid w:val="00927EFF"/>
    <w:rsid w:val="00934E5D"/>
    <w:rsid w:val="009353D0"/>
    <w:rsid w:val="00944082"/>
    <w:rsid w:val="00957F39"/>
    <w:rsid w:val="00966B52"/>
    <w:rsid w:val="009700AC"/>
    <w:rsid w:val="00977B5A"/>
    <w:rsid w:val="00983BA3"/>
    <w:rsid w:val="0098620B"/>
    <w:rsid w:val="009864CF"/>
    <w:rsid w:val="00986935"/>
    <w:rsid w:val="00991B74"/>
    <w:rsid w:val="0099454F"/>
    <w:rsid w:val="009957BC"/>
    <w:rsid w:val="009A2389"/>
    <w:rsid w:val="009A4577"/>
    <w:rsid w:val="009A7224"/>
    <w:rsid w:val="009B41CC"/>
    <w:rsid w:val="009B6546"/>
    <w:rsid w:val="009B7D8C"/>
    <w:rsid w:val="009C25AD"/>
    <w:rsid w:val="009C7CB5"/>
    <w:rsid w:val="009D008F"/>
    <w:rsid w:val="009D1DFD"/>
    <w:rsid w:val="009E6F15"/>
    <w:rsid w:val="009F5DCB"/>
    <w:rsid w:val="00A10ADA"/>
    <w:rsid w:val="00A132D0"/>
    <w:rsid w:val="00A2069B"/>
    <w:rsid w:val="00A2477D"/>
    <w:rsid w:val="00A25D42"/>
    <w:rsid w:val="00A44EF8"/>
    <w:rsid w:val="00A54555"/>
    <w:rsid w:val="00A64620"/>
    <w:rsid w:val="00A65714"/>
    <w:rsid w:val="00A66134"/>
    <w:rsid w:val="00A72316"/>
    <w:rsid w:val="00A740BF"/>
    <w:rsid w:val="00A77DC2"/>
    <w:rsid w:val="00A83362"/>
    <w:rsid w:val="00A843EC"/>
    <w:rsid w:val="00A85B98"/>
    <w:rsid w:val="00A87202"/>
    <w:rsid w:val="00A87D4B"/>
    <w:rsid w:val="00A92BD6"/>
    <w:rsid w:val="00A9446C"/>
    <w:rsid w:val="00A94884"/>
    <w:rsid w:val="00A94D48"/>
    <w:rsid w:val="00AA3BAA"/>
    <w:rsid w:val="00AB15ED"/>
    <w:rsid w:val="00AB321A"/>
    <w:rsid w:val="00AB3B50"/>
    <w:rsid w:val="00AB4F24"/>
    <w:rsid w:val="00AD0818"/>
    <w:rsid w:val="00AD0CC9"/>
    <w:rsid w:val="00AD1C9A"/>
    <w:rsid w:val="00AD4D19"/>
    <w:rsid w:val="00AD727F"/>
    <w:rsid w:val="00AE5DFD"/>
    <w:rsid w:val="00AF1E29"/>
    <w:rsid w:val="00B058E3"/>
    <w:rsid w:val="00B05ACA"/>
    <w:rsid w:val="00B071DC"/>
    <w:rsid w:val="00B12D66"/>
    <w:rsid w:val="00B12F32"/>
    <w:rsid w:val="00B136F9"/>
    <w:rsid w:val="00B14BF9"/>
    <w:rsid w:val="00B17292"/>
    <w:rsid w:val="00B2423A"/>
    <w:rsid w:val="00B26369"/>
    <w:rsid w:val="00B3349D"/>
    <w:rsid w:val="00B338C1"/>
    <w:rsid w:val="00B34824"/>
    <w:rsid w:val="00B42CD1"/>
    <w:rsid w:val="00B44EE4"/>
    <w:rsid w:val="00B45872"/>
    <w:rsid w:val="00B47393"/>
    <w:rsid w:val="00B47A39"/>
    <w:rsid w:val="00B513DD"/>
    <w:rsid w:val="00B55B3C"/>
    <w:rsid w:val="00B613E5"/>
    <w:rsid w:val="00B632EA"/>
    <w:rsid w:val="00B64B8F"/>
    <w:rsid w:val="00B65CC8"/>
    <w:rsid w:val="00B66E76"/>
    <w:rsid w:val="00B74A77"/>
    <w:rsid w:val="00B74FE5"/>
    <w:rsid w:val="00B8217D"/>
    <w:rsid w:val="00BA42E2"/>
    <w:rsid w:val="00BB0250"/>
    <w:rsid w:val="00BB20E7"/>
    <w:rsid w:val="00BB449C"/>
    <w:rsid w:val="00BB4C1F"/>
    <w:rsid w:val="00BB6459"/>
    <w:rsid w:val="00BC0200"/>
    <w:rsid w:val="00BD0FE4"/>
    <w:rsid w:val="00BD2D18"/>
    <w:rsid w:val="00BD3EA2"/>
    <w:rsid w:val="00BD5BDE"/>
    <w:rsid w:val="00BD692C"/>
    <w:rsid w:val="00BE5BBC"/>
    <w:rsid w:val="00BF0C6C"/>
    <w:rsid w:val="00BF1E99"/>
    <w:rsid w:val="00BF2BEE"/>
    <w:rsid w:val="00BF3200"/>
    <w:rsid w:val="00BF3736"/>
    <w:rsid w:val="00C02F20"/>
    <w:rsid w:val="00C1214C"/>
    <w:rsid w:val="00C20B99"/>
    <w:rsid w:val="00C217D9"/>
    <w:rsid w:val="00C27147"/>
    <w:rsid w:val="00C45140"/>
    <w:rsid w:val="00C46721"/>
    <w:rsid w:val="00C47695"/>
    <w:rsid w:val="00C47732"/>
    <w:rsid w:val="00C54A19"/>
    <w:rsid w:val="00C61887"/>
    <w:rsid w:val="00C70A08"/>
    <w:rsid w:val="00C74D9D"/>
    <w:rsid w:val="00C829AB"/>
    <w:rsid w:val="00C85937"/>
    <w:rsid w:val="00C917F8"/>
    <w:rsid w:val="00C9320F"/>
    <w:rsid w:val="00CA0C3F"/>
    <w:rsid w:val="00CA265D"/>
    <w:rsid w:val="00CA4AC0"/>
    <w:rsid w:val="00CA4E22"/>
    <w:rsid w:val="00CB0CFE"/>
    <w:rsid w:val="00CB118E"/>
    <w:rsid w:val="00CB1646"/>
    <w:rsid w:val="00CB47CB"/>
    <w:rsid w:val="00CC2A00"/>
    <w:rsid w:val="00CC51AA"/>
    <w:rsid w:val="00CC5C37"/>
    <w:rsid w:val="00CC7073"/>
    <w:rsid w:val="00CD00B6"/>
    <w:rsid w:val="00CD1B4E"/>
    <w:rsid w:val="00CD39AD"/>
    <w:rsid w:val="00CD56C3"/>
    <w:rsid w:val="00CE03A8"/>
    <w:rsid w:val="00CE08BC"/>
    <w:rsid w:val="00CE4724"/>
    <w:rsid w:val="00CF0572"/>
    <w:rsid w:val="00CF0B90"/>
    <w:rsid w:val="00CF13A3"/>
    <w:rsid w:val="00CF2775"/>
    <w:rsid w:val="00CF3B0A"/>
    <w:rsid w:val="00CF4A1D"/>
    <w:rsid w:val="00CF64DF"/>
    <w:rsid w:val="00CF6950"/>
    <w:rsid w:val="00D100B4"/>
    <w:rsid w:val="00D10E85"/>
    <w:rsid w:val="00D210BC"/>
    <w:rsid w:val="00D21A26"/>
    <w:rsid w:val="00D21AD0"/>
    <w:rsid w:val="00D23BF7"/>
    <w:rsid w:val="00D24F99"/>
    <w:rsid w:val="00D25F0D"/>
    <w:rsid w:val="00D27BCB"/>
    <w:rsid w:val="00D329B3"/>
    <w:rsid w:val="00D42F3E"/>
    <w:rsid w:val="00D515E5"/>
    <w:rsid w:val="00D516DC"/>
    <w:rsid w:val="00D5257F"/>
    <w:rsid w:val="00D5605A"/>
    <w:rsid w:val="00D56841"/>
    <w:rsid w:val="00D600AC"/>
    <w:rsid w:val="00D64941"/>
    <w:rsid w:val="00D6580C"/>
    <w:rsid w:val="00D659B4"/>
    <w:rsid w:val="00D72810"/>
    <w:rsid w:val="00D811EB"/>
    <w:rsid w:val="00D863BE"/>
    <w:rsid w:val="00D92BB4"/>
    <w:rsid w:val="00D94BA6"/>
    <w:rsid w:val="00D95F05"/>
    <w:rsid w:val="00DA0B1A"/>
    <w:rsid w:val="00DA46CD"/>
    <w:rsid w:val="00DB1B3D"/>
    <w:rsid w:val="00DC4060"/>
    <w:rsid w:val="00DD2F75"/>
    <w:rsid w:val="00DD3733"/>
    <w:rsid w:val="00DD6D87"/>
    <w:rsid w:val="00DE155A"/>
    <w:rsid w:val="00DE43FA"/>
    <w:rsid w:val="00DE6EC1"/>
    <w:rsid w:val="00DE7622"/>
    <w:rsid w:val="00DE7D9F"/>
    <w:rsid w:val="00E1052C"/>
    <w:rsid w:val="00E14F69"/>
    <w:rsid w:val="00E156B8"/>
    <w:rsid w:val="00E2473B"/>
    <w:rsid w:val="00E26FDE"/>
    <w:rsid w:val="00E303AE"/>
    <w:rsid w:val="00E35380"/>
    <w:rsid w:val="00E35DB9"/>
    <w:rsid w:val="00E40002"/>
    <w:rsid w:val="00E40580"/>
    <w:rsid w:val="00E40DAC"/>
    <w:rsid w:val="00E413A9"/>
    <w:rsid w:val="00E4218F"/>
    <w:rsid w:val="00E464A6"/>
    <w:rsid w:val="00E56E20"/>
    <w:rsid w:val="00E570D0"/>
    <w:rsid w:val="00E65C32"/>
    <w:rsid w:val="00E6730A"/>
    <w:rsid w:val="00E7057F"/>
    <w:rsid w:val="00E7132E"/>
    <w:rsid w:val="00E71799"/>
    <w:rsid w:val="00E71EB1"/>
    <w:rsid w:val="00E74FFE"/>
    <w:rsid w:val="00E75574"/>
    <w:rsid w:val="00E7563C"/>
    <w:rsid w:val="00E7613E"/>
    <w:rsid w:val="00E82B65"/>
    <w:rsid w:val="00E83186"/>
    <w:rsid w:val="00E8547F"/>
    <w:rsid w:val="00E86F2E"/>
    <w:rsid w:val="00E955D8"/>
    <w:rsid w:val="00E96129"/>
    <w:rsid w:val="00EA0A49"/>
    <w:rsid w:val="00EA1B24"/>
    <w:rsid w:val="00EA5B94"/>
    <w:rsid w:val="00EA7CE2"/>
    <w:rsid w:val="00EA7F0C"/>
    <w:rsid w:val="00EA7F58"/>
    <w:rsid w:val="00EB05E8"/>
    <w:rsid w:val="00EB2159"/>
    <w:rsid w:val="00EB4A57"/>
    <w:rsid w:val="00EC099F"/>
    <w:rsid w:val="00EC224A"/>
    <w:rsid w:val="00EE10A4"/>
    <w:rsid w:val="00EE27ED"/>
    <w:rsid w:val="00EF0D83"/>
    <w:rsid w:val="00EF1AB4"/>
    <w:rsid w:val="00EF40F7"/>
    <w:rsid w:val="00F02AB8"/>
    <w:rsid w:val="00F051CD"/>
    <w:rsid w:val="00F05D91"/>
    <w:rsid w:val="00F061FB"/>
    <w:rsid w:val="00F114C7"/>
    <w:rsid w:val="00F14366"/>
    <w:rsid w:val="00F1441A"/>
    <w:rsid w:val="00F15C04"/>
    <w:rsid w:val="00F21BC8"/>
    <w:rsid w:val="00F261B3"/>
    <w:rsid w:val="00F26E9C"/>
    <w:rsid w:val="00F31245"/>
    <w:rsid w:val="00F33D91"/>
    <w:rsid w:val="00F4351F"/>
    <w:rsid w:val="00F53C51"/>
    <w:rsid w:val="00F5465F"/>
    <w:rsid w:val="00F55487"/>
    <w:rsid w:val="00F56067"/>
    <w:rsid w:val="00F564F5"/>
    <w:rsid w:val="00F5736E"/>
    <w:rsid w:val="00F57FEC"/>
    <w:rsid w:val="00F617A9"/>
    <w:rsid w:val="00F62A66"/>
    <w:rsid w:val="00F62CBB"/>
    <w:rsid w:val="00F64F24"/>
    <w:rsid w:val="00F70895"/>
    <w:rsid w:val="00F76335"/>
    <w:rsid w:val="00F7686F"/>
    <w:rsid w:val="00F7750E"/>
    <w:rsid w:val="00F830FF"/>
    <w:rsid w:val="00F83250"/>
    <w:rsid w:val="00F90735"/>
    <w:rsid w:val="00F90D58"/>
    <w:rsid w:val="00FA3717"/>
    <w:rsid w:val="00FB20F5"/>
    <w:rsid w:val="00FB2AC4"/>
    <w:rsid w:val="00FB3D6F"/>
    <w:rsid w:val="00FB731D"/>
    <w:rsid w:val="00FC43B9"/>
    <w:rsid w:val="00FC6789"/>
    <w:rsid w:val="00FD0DBA"/>
    <w:rsid w:val="00FD14B1"/>
    <w:rsid w:val="00FD161A"/>
    <w:rsid w:val="00FD2098"/>
    <w:rsid w:val="00FD5001"/>
    <w:rsid w:val="00FD5670"/>
    <w:rsid w:val="00FE30EA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7A526E0"/>
  <w15:chartTrackingRefBased/>
  <w15:docId w15:val="{813F17D8-8243-4C96-B8A3-2E11FB08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290"/>
    <w:pPr>
      <w:spacing w:after="120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uppressAutoHyphens/>
      <w:spacing w:before="240" w:after="60"/>
      <w:ind w:left="431" w:hanging="431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78" w:hanging="578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TOC2">
    <w:name w:val="toc 2"/>
    <w:basedOn w:val="Normal"/>
    <w:next w:val="Normal"/>
    <w:autoRedefine/>
    <w:uiPriority w:val="39"/>
    <w:pPr>
      <w:spacing w:after="0"/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Taulukkoteksti">
    <w:name w:val="Taulukkoteksti"/>
    <w:basedOn w:val="Normal"/>
    <w:autoRedefine/>
    <w:pPr>
      <w:jc w:val="center"/>
    </w:pPr>
    <w:rPr>
      <w:i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  <w:bCs/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pPr>
      <w:spacing w:before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Subtitle">
    <w:name w:val="Subtitle"/>
    <w:basedOn w:val="Normal"/>
    <w:qFormat/>
    <w:pPr>
      <w:jc w:val="center"/>
    </w:pPr>
    <w:rPr>
      <w:rFonts w:cs="Arial"/>
      <w:b/>
      <w:bCs/>
      <w:sz w:val="52"/>
    </w:rPr>
  </w:style>
  <w:style w:type="paragraph" w:customStyle="1" w:styleId="NormalWeb1">
    <w:name w:val="Normal (Web)1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customStyle="1" w:styleId="HTMLPreformatted1">
    <w:name w:val="HTML Preformatted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2160" w:hanging="2160"/>
      <w:jc w:val="left"/>
    </w:pPr>
  </w:style>
  <w:style w:type="paragraph" w:styleId="BodyText2">
    <w:name w:val="Body Text 2"/>
    <w:basedOn w:val="Normal"/>
    <w:pPr>
      <w:jc w:val="left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000000"/>
      <w:sz w:val="20"/>
      <w:szCs w:val="20"/>
      <w:lang w:val="en-GB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LainausJV">
    <w:name w:val="LainausJV"/>
    <w:basedOn w:val="BodyTextIndent"/>
    <w:pPr>
      <w:ind w:left="851" w:right="811" w:firstLine="0"/>
      <w:jc w:val="both"/>
    </w:pPr>
    <w:rPr>
      <w:i/>
    </w:rPr>
  </w:style>
  <w:style w:type="paragraph" w:styleId="BodyTextIndent2">
    <w:name w:val="Body Text Indent 2"/>
    <w:basedOn w:val="Normal"/>
    <w:pPr>
      <w:ind w:left="720"/>
    </w:pPr>
  </w:style>
  <w:style w:type="paragraph" w:customStyle="1" w:styleId="PictureanddiagramCaption">
    <w:name w:val="Picture and diagram Caption"/>
    <w:basedOn w:val="Caption"/>
    <w:next w:val="Normal"/>
    <w:pPr>
      <w:keepNext/>
    </w:pPr>
  </w:style>
  <w:style w:type="paragraph" w:customStyle="1" w:styleId="KapeaJV">
    <w:name w:val="KapeaJV"/>
    <w:basedOn w:val="Normal"/>
    <w:pPr>
      <w:numPr>
        <w:numId w:val="4"/>
      </w:numPr>
      <w:ind w:left="981" w:right="624" w:hanging="357"/>
      <w:jc w:val="left"/>
    </w:pPr>
  </w:style>
  <w:style w:type="paragraph" w:styleId="BodyText3">
    <w:name w:val="Body Text 3"/>
    <w:basedOn w:val="Normal"/>
    <w:pPr>
      <w:jc w:val="left"/>
    </w:pPr>
    <w:rPr>
      <w:rFonts w:cs="Arial"/>
      <w:b/>
      <w:bCs/>
    </w:rPr>
  </w:style>
  <w:style w:type="paragraph" w:customStyle="1" w:styleId="Taulukonteksti">
    <w:name w:val="Taulukon teksti"/>
    <w:basedOn w:val="Normal"/>
    <w:rPr>
      <w:bCs/>
      <w:sz w:val="20"/>
    </w:rPr>
  </w:style>
  <w:style w:type="table" w:styleId="TableGrid">
    <w:name w:val="Table Grid"/>
    <w:basedOn w:val="TableNormal"/>
    <w:rsid w:val="00D94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nempi">
    <w:name w:val="Pienempi"/>
    <w:basedOn w:val="Normal"/>
    <w:pPr>
      <w:spacing w:line="264" w:lineRule="auto"/>
    </w:pPr>
    <w:rPr>
      <w:sz w:val="22"/>
      <w:lang w:val="en-US"/>
    </w:rPr>
  </w:style>
  <w:style w:type="numbering" w:customStyle="1" w:styleId="StyleBulleted">
    <w:name w:val="Style Bulleted"/>
    <w:basedOn w:val="NoList"/>
    <w:rsid w:val="00D94BA6"/>
    <w:pPr>
      <w:numPr>
        <w:numId w:val="18"/>
      </w:numPr>
    </w:pPr>
  </w:style>
  <w:style w:type="paragraph" w:styleId="List">
    <w:name w:val="List"/>
    <w:basedOn w:val="Normal"/>
    <w:rsid w:val="00D94BA6"/>
    <w:pPr>
      <w:ind w:left="284" w:hanging="284"/>
      <w:jc w:val="left"/>
    </w:pPr>
    <w:rPr>
      <w:szCs w:val="20"/>
      <w:lang w:val="en-GB"/>
    </w:rPr>
  </w:style>
  <w:style w:type="paragraph" w:styleId="BalloonText">
    <w:name w:val="Balloon Text"/>
    <w:basedOn w:val="Normal"/>
    <w:link w:val="BalloonTextChar"/>
    <w:rsid w:val="00464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4993"/>
    <w:rPr>
      <w:rFonts w:ascii="Tahoma" w:hAnsi="Tahoma" w:cs="Tahoma"/>
      <w:sz w:val="16"/>
      <w:szCs w:val="16"/>
      <w:lang w:eastAsia="en-US"/>
    </w:rPr>
  </w:style>
  <w:style w:type="character" w:customStyle="1" w:styleId="HeaderChar">
    <w:name w:val="Header Char"/>
    <w:link w:val="Header"/>
    <w:uiPriority w:val="99"/>
    <w:rsid w:val="0054547D"/>
    <w:rPr>
      <w:rFonts w:ascii="Arial" w:hAnsi="Arial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rsid w:val="00E7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alju\My%20Documents\DOPIN\Dty&#246;\Dty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614C2-6C04-4F72-9063-7E5C17E7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Dtyo.dot</Template>
  <TotalTime>94</TotalTime>
  <Pages>3</Pages>
  <Words>325</Words>
  <Characters>2639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HAAGAHELIA</Company>
  <LinksUpToDate>false</LinksUpToDate>
  <CharactersWithSpaces>2959</CharactersWithSpaces>
  <SharedDoc>false</SharedDoc>
  <HLinks>
    <vt:vector size="276" baseType="variant">
      <vt:variant>
        <vt:i4>1376313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_Toc320482269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_Toc320482268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_Toc320482267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_Toc320482266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_Toc320482265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_Toc320482264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_Toc320482263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_Toc320482262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_Toc320482261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_Toc320482260</vt:lpwstr>
      </vt:variant>
      <vt:variant>
        <vt:i4>1441849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_Toc320482259</vt:lpwstr>
      </vt:variant>
      <vt:variant>
        <vt:i4>1441849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_Toc320482258</vt:lpwstr>
      </vt:variant>
      <vt:variant>
        <vt:i4>1441849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_Toc320482257</vt:lpwstr>
      </vt:variant>
      <vt:variant>
        <vt:i4>1441849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_Toc320482256</vt:lpwstr>
      </vt:variant>
      <vt:variant>
        <vt:i4>1441849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_Toc320482255</vt:lpwstr>
      </vt:variant>
      <vt:variant>
        <vt:i4>1441849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_Toc320482254</vt:lpwstr>
      </vt:variant>
      <vt:variant>
        <vt:i4>1441849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_Toc320482253</vt:lpwstr>
      </vt:variant>
      <vt:variant>
        <vt:i4>1441849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_Toc320482252</vt:lpwstr>
      </vt:variant>
      <vt:variant>
        <vt:i4>1441849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_Toc320482251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_Toc320482250</vt:lpwstr>
      </vt:variant>
      <vt:variant>
        <vt:i4>1507385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_Toc320482249</vt:lpwstr>
      </vt:variant>
      <vt:variant>
        <vt:i4>1507385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_Toc320482248</vt:lpwstr>
      </vt:variant>
      <vt:variant>
        <vt:i4>1507385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_Toc320482247</vt:lpwstr>
      </vt:variant>
      <vt:variant>
        <vt:i4>1507385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_Toc320482246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_Toc320482245</vt:lpwstr>
      </vt:variant>
      <vt:variant>
        <vt:i4>1507385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_Toc320482244</vt:lpwstr>
      </vt:variant>
      <vt:variant>
        <vt:i4>1507385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_Toc320482243</vt:lpwstr>
      </vt:variant>
      <vt:variant>
        <vt:i4>1507385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_Toc320482242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_Toc320482241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_Toc320482240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_Toc320482239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_Toc320482238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_Toc320482237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_Toc320482236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_Toc320482235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_Toc320482234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_Toc320482233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_Toc320482232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_Toc320482231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_Toc320482230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_Toc320482229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_Toc320482228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_Toc320482227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_Toc320482226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_Toc320482225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_Toc320482224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</dc:title>
  <dc:subject>Bite</dc:subject>
  <dc:creator>jv</dc:creator>
  <cp:keywords/>
  <cp:lastModifiedBy>Välimäki Juhani</cp:lastModifiedBy>
  <cp:revision>17</cp:revision>
  <cp:lastPrinted>2011-05-05T16:21:00Z</cp:lastPrinted>
  <dcterms:created xsi:type="dcterms:W3CDTF">2019-04-08T11:05:00Z</dcterms:created>
  <dcterms:modified xsi:type="dcterms:W3CDTF">2019-04-12T22:08:00Z</dcterms:modified>
</cp:coreProperties>
</file>